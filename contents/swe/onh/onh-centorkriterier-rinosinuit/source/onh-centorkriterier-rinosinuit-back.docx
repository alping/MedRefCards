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2D" w:rsidRPr="0068014F" w:rsidRDefault="00324ADE">
      <w:p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Hög diagnostisk signifikans</w:t>
      </w:r>
    </w:p>
    <w:p w:rsidR="00324ADE" w:rsidRPr="0068014F" w:rsidRDefault="00324ADE" w:rsidP="00324A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Vargata (ffa meatus media)</w:t>
      </w:r>
    </w:p>
    <w:p w:rsidR="00324ADE" w:rsidRPr="0068014F" w:rsidRDefault="00324ADE" w:rsidP="00324A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Kakosmi (dålig lukt i näsan)</w:t>
      </w:r>
    </w:p>
    <w:p w:rsidR="00324ADE" w:rsidRPr="0068014F" w:rsidRDefault="00324ADE" w:rsidP="00324A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Duration &gt;</w:t>
      </w:r>
      <w:bookmarkStart w:id="0" w:name="_GoBack"/>
      <w:bookmarkEnd w:id="0"/>
      <w:r w:rsidRPr="0068014F">
        <w:rPr>
          <w:rFonts w:ascii="Arial" w:hAnsi="Arial" w:cs="Arial"/>
          <w:sz w:val="24"/>
          <w:lang w:val="sv-SE"/>
        </w:rPr>
        <w:t>10 dagar</w:t>
      </w:r>
    </w:p>
    <w:p w:rsidR="00324ADE" w:rsidRPr="0068014F" w:rsidRDefault="00324ADE" w:rsidP="00324A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Flera samtidiga tecken:</w:t>
      </w:r>
    </w:p>
    <w:p w:rsidR="00324ADE" w:rsidRPr="0068014F" w:rsidRDefault="00324ADE" w:rsidP="00324AD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Ensidig värk</w:t>
      </w:r>
    </w:p>
    <w:p w:rsidR="00324ADE" w:rsidRPr="0068014F" w:rsidRDefault="00324ADE" w:rsidP="00324AD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Dubbelinsjuknande</w:t>
      </w:r>
    </w:p>
    <w:p w:rsidR="00324ADE" w:rsidRPr="0068014F" w:rsidRDefault="00324ADE" w:rsidP="00324AD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Purulent sekret i näsan</w:t>
      </w:r>
    </w:p>
    <w:p w:rsidR="00324ADE" w:rsidRPr="0068014F" w:rsidRDefault="00324ADE" w:rsidP="00324ADE">
      <w:pPr>
        <w:rPr>
          <w:rFonts w:ascii="Arial" w:hAnsi="Arial" w:cs="Arial"/>
          <w:lang w:val="sv-SE"/>
        </w:rPr>
      </w:pPr>
      <w:r w:rsidRPr="0068014F">
        <w:rPr>
          <w:rFonts w:ascii="Arial" w:hAnsi="Arial" w:cs="Arial"/>
          <w:lang w:val="sv-SE"/>
        </w:rPr>
        <w:t>Låg(ingen) diagnostisk signifikans: feber, perkussionsömhet över bihålor, tyngdkänsla i anskikte/huvud, smärta vid framåtböjning.</w:t>
      </w:r>
    </w:p>
    <w:p w:rsidR="00324ADE" w:rsidRPr="0068014F" w:rsidRDefault="00324ADE" w:rsidP="00324ADE">
      <w:p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Beh.</w:t>
      </w:r>
    </w:p>
    <w:p w:rsidR="00324ADE" w:rsidRPr="0068014F" w:rsidRDefault="00324ADE" w:rsidP="00324A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Nasal kortisonspray</w:t>
      </w:r>
    </w:p>
    <w:p w:rsidR="00324ADE" w:rsidRPr="0068014F" w:rsidRDefault="00324ADE" w:rsidP="00324A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Penicillin V i 10 d</w:t>
      </w:r>
    </w:p>
    <w:p w:rsidR="00324ADE" w:rsidRPr="0068014F" w:rsidRDefault="00324ADE" w:rsidP="00324A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Om terapisvikt överväg bredspektrumantibiotika eller käkspolning.</w:t>
      </w:r>
    </w:p>
    <w:p w:rsidR="00324ADE" w:rsidRPr="0068014F" w:rsidRDefault="00324ADE">
      <w:pPr>
        <w:rPr>
          <w:rFonts w:ascii="Arial" w:hAnsi="Arial" w:cs="Arial"/>
          <w:sz w:val="24"/>
          <w:lang w:val="sv-SE"/>
        </w:rPr>
      </w:pPr>
      <w:r w:rsidRPr="0068014F">
        <w:rPr>
          <w:rFonts w:ascii="Arial" w:hAnsi="Arial" w:cs="Arial"/>
          <w:sz w:val="24"/>
          <w:lang w:val="sv-SE"/>
        </w:rPr>
        <w:t>Glöm inte noggrant tandstatus samt fråga om tandläkarkontakt!</w:t>
      </w:r>
      <w:r w:rsidRPr="0068014F">
        <w:rPr>
          <w:rFonts w:ascii="Arial" w:hAnsi="Arial" w:cs="Arial"/>
          <w:sz w:val="24"/>
          <w:lang w:val="sv-SE"/>
        </w:rPr>
        <w:br/>
      </w:r>
      <w:r w:rsidRPr="0068014F">
        <w:rPr>
          <w:rFonts w:ascii="Arial" w:hAnsi="Arial" w:cs="Arial"/>
          <w:lang w:val="sv-SE"/>
        </w:rPr>
        <w:t xml:space="preserve">Ögonlockssvullnad hos barn </w:t>
      </w:r>
      <w:r w:rsidRPr="0068014F">
        <w:rPr>
          <w:rFonts w:ascii="Arial" w:hAnsi="Arial" w:cs="Arial"/>
          <w:lang w:val="sv-SE"/>
        </w:rPr>
        <w:sym w:font="Wingdings" w:char="F0E0"/>
      </w:r>
      <w:r w:rsidRPr="0068014F">
        <w:rPr>
          <w:rFonts w:ascii="Arial" w:hAnsi="Arial" w:cs="Arial"/>
          <w:lang w:val="sv-SE"/>
        </w:rPr>
        <w:t xml:space="preserve"> ethmoidit/orbital cellulit skall läggas in akut med i.v. a.b. och uppföljande CT inom 2 dagar.</w:t>
      </w:r>
    </w:p>
    <w:sectPr w:rsidR="00324ADE" w:rsidRPr="0068014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27FD2"/>
    <w:multiLevelType w:val="hybridMultilevel"/>
    <w:tmpl w:val="F1EC9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238DD"/>
    <w:multiLevelType w:val="hybridMultilevel"/>
    <w:tmpl w:val="8D765F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DE"/>
    <w:rsid w:val="001C4275"/>
    <w:rsid w:val="00324ADE"/>
    <w:rsid w:val="0068014F"/>
    <w:rsid w:val="00A05FDE"/>
    <w:rsid w:val="00A13E51"/>
    <w:rsid w:val="00A3312B"/>
    <w:rsid w:val="00EF72C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64674-2274-4DCF-B5DB-4F39EC26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13</TotalTime>
  <Pages>1</Pages>
  <Words>96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2</cp:revision>
  <dcterms:created xsi:type="dcterms:W3CDTF">2016-12-06T17:33:00Z</dcterms:created>
  <dcterms:modified xsi:type="dcterms:W3CDTF">2016-12-10T20:19:00Z</dcterms:modified>
</cp:coreProperties>
</file>