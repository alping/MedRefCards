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95" w:rsidRPr="00624C95" w:rsidRDefault="005D38C7" w:rsidP="00624C9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Blodgas</w:t>
      </w:r>
      <w:proofErr w:type="spellEnd"/>
      <w:r>
        <w:rPr>
          <w:b/>
          <w:sz w:val="28"/>
          <w:szCs w:val="28"/>
        </w:rPr>
        <w:t xml:space="preserve"> - Tolkning</w:t>
      </w:r>
    </w:p>
    <w:tbl>
      <w:tblPr>
        <w:tblStyle w:val="Tabellrutnt"/>
        <w:tblW w:w="5441" w:type="dxa"/>
        <w:tblInd w:w="-5" w:type="dxa"/>
        <w:tblLook w:val="04A0" w:firstRow="1" w:lastRow="0" w:firstColumn="1" w:lastColumn="0" w:noHBand="0" w:noVBand="1"/>
      </w:tblPr>
      <w:tblGrid>
        <w:gridCol w:w="2990"/>
        <w:gridCol w:w="1415"/>
        <w:gridCol w:w="1036"/>
      </w:tblGrid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PH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7,35-7,45</w:t>
            </w:r>
            <w:proofErr w:type="gramEnd"/>
          </w:p>
        </w:tc>
        <w:tc>
          <w:tcPr>
            <w:tcW w:w="1036" w:type="dxa"/>
          </w:tcPr>
          <w:p w:rsidR="005D38C7" w:rsidRPr="001852F6" w:rsidRDefault="005D38C7" w:rsidP="009B0C02">
            <w:pPr>
              <w:pStyle w:val="Liststycke"/>
              <w:ind w:left="0"/>
              <w:rPr>
                <w:b/>
              </w:rPr>
            </w:pP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pCO</w:t>
            </w:r>
            <w:r w:rsidRPr="001852F6">
              <w:rPr>
                <w:b/>
                <w:vertAlign w:val="subscript"/>
              </w:rPr>
              <w:t>2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4,6-6,0</w:t>
            </w:r>
            <w:proofErr w:type="gramEnd"/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kPa</w:t>
            </w:r>
            <w:proofErr w:type="spellEnd"/>
          </w:p>
        </w:tc>
      </w:tr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pO</w:t>
            </w:r>
            <w:r w:rsidRPr="001852F6">
              <w:rPr>
                <w:b/>
                <w:vertAlign w:val="subscript"/>
              </w:rPr>
              <w:t>2</w:t>
            </w:r>
            <w:r w:rsidR="00B062F7" w:rsidRPr="001852F6">
              <w:rPr>
                <w:b/>
              </w:rPr>
              <w:t xml:space="preserve"> /Saturation</w:t>
            </w:r>
            <w:proofErr w:type="gramEnd"/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&gt;10</w:t>
            </w:r>
            <w:r w:rsidR="00B062F7" w:rsidRPr="001852F6">
              <w:rPr>
                <w:b/>
              </w:rPr>
              <w:t xml:space="preserve"> / &gt;95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kPa</w:t>
            </w:r>
            <w:proofErr w:type="spellEnd"/>
            <w:r w:rsidR="00B062F7" w:rsidRPr="001852F6">
              <w:rPr>
                <w:b/>
              </w:rPr>
              <w:t xml:space="preserve"> / %</w:t>
            </w: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Base</w:t>
            </w:r>
            <w:proofErr w:type="spellEnd"/>
            <w:r w:rsidRPr="001852F6">
              <w:rPr>
                <w:b/>
              </w:rPr>
              <w:t xml:space="preserve"> Excess (BE)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±3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mmol</w:t>
            </w:r>
            <w:proofErr w:type="spellEnd"/>
            <w:r w:rsidRPr="001852F6">
              <w:rPr>
                <w:b/>
              </w:rPr>
              <w:t>/L</w:t>
            </w:r>
          </w:p>
        </w:tc>
      </w:tr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 xml:space="preserve">Standard </w:t>
            </w:r>
            <w:proofErr w:type="spellStart"/>
            <w:r w:rsidRPr="001852F6">
              <w:rPr>
                <w:b/>
              </w:rPr>
              <w:t>bik</w:t>
            </w:r>
            <w:proofErr w:type="spellEnd"/>
            <w:r w:rsidRPr="001852F6">
              <w:rPr>
                <w:b/>
              </w:rPr>
              <w:t>.</w:t>
            </w:r>
            <w:r w:rsidR="0046332D">
              <w:rPr>
                <w:b/>
              </w:rPr>
              <w:t xml:space="preserve"> </w:t>
            </w:r>
            <w:r w:rsidR="0046332D">
              <w:rPr>
                <w:b/>
              </w:rPr>
              <w:t>(HCO</w:t>
            </w:r>
            <w:r w:rsidR="0046332D">
              <w:rPr>
                <w:b/>
                <w:vertAlign w:val="subscript"/>
              </w:rPr>
              <w:t>3</w:t>
            </w:r>
            <w:r w:rsidR="0046332D">
              <w:rPr>
                <w:b/>
                <w:vertAlign w:val="superscript"/>
              </w:rPr>
              <w:t>-</w:t>
            </w:r>
            <w:r w:rsidR="0046332D">
              <w:rPr>
                <w:b/>
              </w:rPr>
              <w:t>)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22-27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stycke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mmol</w:t>
            </w:r>
            <w:proofErr w:type="spellEnd"/>
            <w:r w:rsidRPr="001852F6">
              <w:rPr>
                <w:b/>
              </w:rPr>
              <w:t>/L</w:t>
            </w: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2330B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CO-Hb</w:t>
            </w:r>
          </w:p>
        </w:tc>
        <w:tc>
          <w:tcPr>
            <w:tcW w:w="1415" w:type="dxa"/>
          </w:tcPr>
          <w:p w:rsidR="005D38C7" w:rsidRPr="001852F6" w:rsidRDefault="00E2330B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&lt;2.</w:t>
            </w:r>
          </w:p>
        </w:tc>
        <w:tc>
          <w:tcPr>
            <w:tcW w:w="1036" w:type="dxa"/>
          </w:tcPr>
          <w:p w:rsidR="005D38C7" w:rsidRPr="001852F6" w:rsidRDefault="00E2330B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%</w:t>
            </w:r>
          </w:p>
        </w:tc>
      </w:tr>
      <w:tr w:rsidR="00E2330B" w:rsidTr="00B062F7">
        <w:trPr>
          <w:trHeight w:val="278"/>
        </w:trPr>
        <w:tc>
          <w:tcPr>
            <w:tcW w:w="2990" w:type="dxa"/>
          </w:tcPr>
          <w:p w:rsidR="00E2330B" w:rsidRPr="001852F6" w:rsidRDefault="00E2330B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CO-Hb (rökare)</w:t>
            </w:r>
          </w:p>
        </w:tc>
        <w:tc>
          <w:tcPr>
            <w:tcW w:w="1415" w:type="dxa"/>
          </w:tcPr>
          <w:p w:rsidR="00E2330B" w:rsidRPr="001852F6" w:rsidRDefault="00E2330B" w:rsidP="009B0C02">
            <w:pPr>
              <w:pStyle w:val="Liststycke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4,0-9,0</w:t>
            </w:r>
            <w:proofErr w:type="gramEnd"/>
          </w:p>
        </w:tc>
        <w:tc>
          <w:tcPr>
            <w:tcW w:w="1036" w:type="dxa"/>
          </w:tcPr>
          <w:p w:rsidR="00E2330B" w:rsidRPr="001852F6" w:rsidRDefault="00E2330B" w:rsidP="009B0C02">
            <w:pPr>
              <w:pStyle w:val="Liststycke"/>
              <w:ind w:left="0"/>
              <w:rPr>
                <w:b/>
              </w:rPr>
            </w:pPr>
            <w:r w:rsidRPr="001852F6">
              <w:rPr>
                <w:b/>
              </w:rPr>
              <w:t>%</w:t>
            </w:r>
          </w:p>
        </w:tc>
      </w:tr>
    </w:tbl>
    <w:p w:rsidR="009B0C02" w:rsidRPr="001852F6" w:rsidRDefault="00E2330B" w:rsidP="00E2330B">
      <w:pPr>
        <w:jc w:val="center"/>
        <w:rPr>
          <w:b/>
          <w:sz w:val="24"/>
          <w:szCs w:val="24"/>
        </w:rPr>
      </w:pPr>
      <w:r w:rsidRPr="001852F6">
        <w:rPr>
          <w:b/>
          <w:sz w:val="24"/>
          <w:szCs w:val="24"/>
        </w:rPr>
        <w:t>Minnesregler</w:t>
      </w:r>
    </w:p>
    <w:tbl>
      <w:tblPr>
        <w:tblStyle w:val="Tabellrutnt"/>
        <w:tblW w:w="5508" w:type="dxa"/>
        <w:tblLook w:val="04A0" w:firstRow="1" w:lastRow="0" w:firstColumn="1" w:lastColumn="0" w:noHBand="0" w:noVBand="1"/>
      </w:tblPr>
      <w:tblGrid>
        <w:gridCol w:w="1835"/>
        <w:gridCol w:w="1835"/>
        <w:gridCol w:w="1838"/>
      </w:tblGrid>
      <w:tr w:rsidR="00E2330B" w:rsidTr="0073298C">
        <w:trPr>
          <w:trHeight w:val="262"/>
        </w:trPr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PH</w:t>
            </w:r>
          </w:p>
        </w:tc>
        <w:tc>
          <w:tcPr>
            <w:tcW w:w="1835" w:type="dxa"/>
          </w:tcPr>
          <w:p w:rsidR="00E2330B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p</w:t>
            </w:r>
            <w:r w:rsidR="00B062F7" w:rsidRPr="001852F6">
              <w:rPr>
                <w:sz w:val="20"/>
                <w:szCs w:val="20"/>
              </w:rPr>
              <w:t>CO</w:t>
            </w:r>
            <w:r w:rsidR="00B062F7" w:rsidRPr="001852F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38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BE</w:t>
            </w:r>
          </w:p>
        </w:tc>
      </w:tr>
      <w:tr w:rsidR="00B062F7" w:rsidTr="0073298C">
        <w:trPr>
          <w:trHeight w:val="247"/>
        </w:trPr>
        <w:tc>
          <w:tcPr>
            <w:tcW w:w="5508" w:type="dxa"/>
            <w:gridSpan w:val="3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Respiratorisk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E2330B" w:rsidTr="0073298C">
        <w:trPr>
          <w:trHeight w:val="262"/>
        </w:trPr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</w:tr>
      <w:tr w:rsidR="0073298C" w:rsidTr="0073298C">
        <w:trPr>
          <w:trHeight w:val="247"/>
        </w:trPr>
        <w:tc>
          <w:tcPr>
            <w:tcW w:w="5508" w:type="dxa"/>
            <w:gridSpan w:val="3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Kompenserad Respiratorisk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73298C" w:rsidTr="0073298C">
        <w:trPr>
          <w:trHeight w:val="262"/>
        </w:trPr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</w:tr>
      <w:tr w:rsidR="00B062F7" w:rsidTr="0073298C">
        <w:trPr>
          <w:trHeight w:val="247"/>
        </w:trPr>
        <w:tc>
          <w:tcPr>
            <w:tcW w:w="5508" w:type="dxa"/>
            <w:gridSpan w:val="3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Respiratorisk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B062F7" w:rsidTr="0073298C">
        <w:trPr>
          <w:trHeight w:val="262"/>
        </w:trPr>
        <w:tc>
          <w:tcPr>
            <w:tcW w:w="1835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5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</w:tr>
      <w:tr w:rsidR="0073298C" w:rsidTr="0073298C">
        <w:trPr>
          <w:trHeight w:val="262"/>
        </w:trPr>
        <w:tc>
          <w:tcPr>
            <w:tcW w:w="5508" w:type="dxa"/>
            <w:gridSpan w:val="3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Kompenserad Respiratorisk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73298C" w:rsidTr="0073298C">
        <w:trPr>
          <w:trHeight w:val="247"/>
        </w:trPr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</w:tr>
      <w:tr w:rsidR="006C56A4" w:rsidTr="0073298C">
        <w:trPr>
          <w:trHeight w:val="262"/>
        </w:trPr>
        <w:tc>
          <w:tcPr>
            <w:tcW w:w="5508" w:type="dxa"/>
            <w:gridSpan w:val="3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Metabol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6C56A4" w:rsidTr="0073298C">
        <w:trPr>
          <w:trHeight w:val="247"/>
        </w:trPr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</w:tr>
      <w:tr w:rsidR="006C56A4" w:rsidTr="0073298C">
        <w:trPr>
          <w:trHeight w:val="262"/>
        </w:trPr>
        <w:tc>
          <w:tcPr>
            <w:tcW w:w="5508" w:type="dxa"/>
            <w:gridSpan w:val="3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Metabol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6C56A4" w:rsidTr="0073298C">
        <w:trPr>
          <w:trHeight w:val="247"/>
        </w:trPr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5" w:type="dxa"/>
          </w:tcPr>
          <w:p w:rsidR="006C56A4" w:rsidRPr="001852F6" w:rsidRDefault="001852F6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</w:tr>
    </w:tbl>
    <w:p w:rsidR="00E2330B" w:rsidRDefault="00E2330B" w:rsidP="00B062F7">
      <w:pPr>
        <w:jc w:val="center"/>
      </w:pPr>
      <w:bookmarkStart w:id="0" w:name="_GoBack"/>
      <w:bookmarkEnd w:id="0"/>
    </w:p>
    <w:p w:rsidR="006C56A4" w:rsidRPr="006C56A4" w:rsidRDefault="006C56A4" w:rsidP="006C56A4">
      <w:pPr>
        <w:spacing w:line="240" w:lineRule="auto"/>
        <w:jc w:val="center"/>
        <w:rPr>
          <w:b/>
          <w:lang w:val="en-US"/>
        </w:rPr>
      </w:pPr>
    </w:p>
    <w:sectPr w:rsidR="006C56A4" w:rsidRPr="006C56A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340D5E"/>
    <w:rsid w:val="0046332D"/>
    <w:rsid w:val="00531703"/>
    <w:rsid w:val="005D38C7"/>
    <w:rsid w:val="00624C95"/>
    <w:rsid w:val="006A22CE"/>
    <w:rsid w:val="006C56A4"/>
    <w:rsid w:val="0073298C"/>
    <w:rsid w:val="009B0C02"/>
    <w:rsid w:val="009F5E9F"/>
    <w:rsid w:val="00A05FDE"/>
    <w:rsid w:val="00A3312B"/>
    <w:rsid w:val="00B062F7"/>
    <w:rsid w:val="00B231DE"/>
    <w:rsid w:val="00E1796C"/>
    <w:rsid w:val="00E2330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ellrutnt">
    <w:name w:val="Table Grid"/>
    <w:basedOn w:val="Normaltabel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35E21-FB60-4019-BC59-7C2518DB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</Template>
  <TotalTime>17</TotalTime>
  <Pages>2</Pages>
  <Words>64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2016-11-30T23:07:00Z</dcterms:created>
  <dcterms:modified xsi:type="dcterms:W3CDTF">2016-11-30T23:23:00Z</dcterms:modified>
</cp:coreProperties>
</file>