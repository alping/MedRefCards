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margin" w:tblpY="181"/>
        <w:tblW w:w="5387" w:type="dxa"/>
        <w:tblLook w:val="04A0" w:firstRow="1" w:lastRow="0" w:firstColumn="1" w:lastColumn="0" w:noHBand="0" w:noVBand="1"/>
      </w:tblPr>
      <w:tblGrid>
        <w:gridCol w:w="660"/>
        <w:gridCol w:w="4018"/>
        <w:gridCol w:w="709"/>
      </w:tblGrid>
      <w:tr w:rsidR="00ED0F1A" w:rsidRPr="002720FB" w:rsidTr="00584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584E5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H</w:t>
            </w:r>
          </w:p>
        </w:tc>
        <w:tc>
          <w:tcPr>
            <w:tcW w:w="4018" w:type="dxa"/>
            <w:noWrap/>
            <w:vAlign w:val="center"/>
            <w:hideMark/>
          </w:tcPr>
          <w:p w:rsidR="00ED0F1A" w:rsidRPr="002720FB" w:rsidRDefault="00ED0F1A" w:rsidP="00584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 w:val="0"/>
                <w:color w:val="000000"/>
                <w:sz w:val="32"/>
                <w:szCs w:val="20"/>
                <w:lang w:val="en-GB" w:eastAsia="en-GB"/>
              </w:rPr>
              <w:t>Hypertension &gt;160 mmHg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584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584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584E5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A</w:t>
            </w:r>
          </w:p>
        </w:tc>
        <w:tc>
          <w:tcPr>
            <w:tcW w:w="4018" w:type="dxa"/>
            <w:noWrap/>
            <w:vAlign w:val="center"/>
            <w:hideMark/>
          </w:tcPr>
          <w:p w:rsidR="00ED0F1A" w:rsidRPr="002720FB" w:rsidRDefault="00ED0F1A" w:rsidP="0058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Abnormal liver or</w:t>
            </w:r>
            <w:r w:rsidR="00734967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 xml:space="preserve"> </w:t>
            </w:r>
            <w:r w:rsidR="00990830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kidney</w:t>
            </w: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*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584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1-2</w:t>
            </w:r>
          </w:p>
        </w:tc>
      </w:tr>
      <w:tr w:rsidR="00ED0F1A" w:rsidRPr="002720FB" w:rsidTr="00584E5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584E5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S</w:t>
            </w:r>
          </w:p>
        </w:tc>
        <w:tc>
          <w:tcPr>
            <w:tcW w:w="4018" w:type="dxa"/>
            <w:noWrap/>
            <w:vAlign w:val="center"/>
            <w:hideMark/>
          </w:tcPr>
          <w:p w:rsidR="00ED0F1A" w:rsidRPr="002720FB" w:rsidRDefault="00ED0F1A" w:rsidP="0058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Stroke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584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584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584E5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B</w:t>
            </w:r>
          </w:p>
        </w:tc>
        <w:tc>
          <w:tcPr>
            <w:tcW w:w="4018" w:type="dxa"/>
            <w:noWrap/>
            <w:vAlign w:val="center"/>
            <w:hideMark/>
          </w:tcPr>
          <w:p w:rsidR="002720FB" w:rsidRDefault="00492115" w:rsidP="0058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Bleeding</w:t>
            </w:r>
          </w:p>
          <w:p w:rsidR="00ED0F1A" w:rsidRPr="00400DBE" w:rsidRDefault="00B628FF" w:rsidP="0058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val="en-GB" w:eastAsia="en-GB"/>
              </w:rPr>
              <w:t>Blödningstendens eller anemi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584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584E59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584E5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L</w:t>
            </w:r>
          </w:p>
        </w:tc>
        <w:tc>
          <w:tcPr>
            <w:tcW w:w="4018" w:type="dxa"/>
            <w:noWrap/>
            <w:vAlign w:val="center"/>
            <w:hideMark/>
          </w:tcPr>
          <w:p w:rsidR="002720FB" w:rsidRDefault="002720FB" w:rsidP="0058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Labile INR</w:t>
            </w:r>
          </w:p>
          <w:p w:rsidR="00C01D8D" w:rsidRPr="00B628FF" w:rsidRDefault="00B628FF" w:rsidP="0058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</w:pPr>
            <w:r w:rsidRPr="00B628FF"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>Högt</w:t>
            </w:r>
            <w:r w:rsidR="008A4A94"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 xml:space="preserve"> </w:t>
            </w:r>
            <w:bookmarkStart w:id="0" w:name="_GoBack"/>
            <w:bookmarkEnd w:id="0"/>
            <w:r w:rsidR="00C01D8D" w:rsidRPr="00B628FF"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>/</w:t>
            </w:r>
            <w:r w:rsidR="008A4A94"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 xml:space="preserve"> </w:t>
            </w:r>
            <w:r w:rsidRPr="00B628FF"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 xml:space="preserve">Instabilt </w:t>
            </w:r>
            <w:r w:rsidR="00C01D8D" w:rsidRPr="00B628FF"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 xml:space="preserve">INR </w:t>
            </w:r>
            <w:r w:rsidRPr="00B628FF"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>eller</w:t>
            </w:r>
          </w:p>
          <w:p w:rsidR="00ED0F1A" w:rsidRPr="00B628FF" w:rsidRDefault="00ED0F1A" w:rsidP="0058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eastAsia="en-GB"/>
              </w:rPr>
            </w:pPr>
            <w:r w:rsidRPr="00B628FF"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 xml:space="preserve">&lt;60% </w:t>
            </w:r>
            <w:r w:rsidR="00B628FF" w:rsidRPr="00B628FF"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>a</w:t>
            </w:r>
            <w:r w:rsidR="00B628FF"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>v tiden i terapeutiskt fönster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584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584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584E5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E</w:t>
            </w:r>
          </w:p>
        </w:tc>
        <w:tc>
          <w:tcPr>
            <w:tcW w:w="4018" w:type="dxa"/>
            <w:noWrap/>
            <w:vAlign w:val="center"/>
            <w:hideMark/>
          </w:tcPr>
          <w:p w:rsidR="00ED0F1A" w:rsidRPr="002720FB" w:rsidRDefault="00ED0F1A" w:rsidP="00584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Elderly</w:t>
            </w:r>
            <w:r w:rsidR="00AB0087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 xml:space="preserve"> </w:t>
            </w:r>
            <w:r w:rsidR="00AB0087" w:rsidRPr="00AB0087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(</w:t>
            </w:r>
            <w:r w:rsidRPr="00AB0087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 xml:space="preserve">&gt;65 </w:t>
            </w:r>
            <w:r w:rsidR="00B628FF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år</w:t>
            </w:r>
            <w:r w:rsidR="00AB0087" w:rsidRPr="00AB0087">
              <w:rPr>
                <w:rFonts w:ascii="Arial" w:eastAsia="Times New Roman" w:hAnsi="Arial" w:cs="Arial"/>
                <w:color w:val="000000"/>
                <w:sz w:val="28"/>
                <w:szCs w:val="20"/>
                <w:lang w:val="en-GB" w:eastAsia="en-GB"/>
              </w:rPr>
              <w:t>)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584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</w:t>
            </w:r>
          </w:p>
        </w:tc>
      </w:tr>
      <w:tr w:rsidR="00ED0F1A" w:rsidRPr="002720FB" w:rsidTr="00584E5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noWrap/>
            <w:vAlign w:val="center"/>
            <w:hideMark/>
          </w:tcPr>
          <w:p w:rsidR="00ED0F1A" w:rsidRPr="002720FB" w:rsidRDefault="00ED0F1A" w:rsidP="00584E59">
            <w:pPr>
              <w:jc w:val="center"/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color w:val="000000"/>
                <w:sz w:val="32"/>
                <w:szCs w:val="20"/>
                <w:lang w:val="en-GB" w:eastAsia="en-GB"/>
              </w:rPr>
              <w:t>D</w:t>
            </w:r>
          </w:p>
        </w:tc>
        <w:tc>
          <w:tcPr>
            <w:tcW w:w="4018" w:type="dxa"/>
            <w:noWrap/>
            <w:vAlign w:val="center"/>
            <w:hideMark/>
          </w:tcPr>
          <w:p w:rsidR="00AB0087" w:rsidRPr="008A4A94" w:rsidRDefault="00AB0087" w:rsidP="0058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eastAsia="en-GB"/>
              </w:rPr>
            </w:pPr>
            <w:r w:rsidRPr="008A4A94">
              <w:rPr>
                <w:rFonts w:ascii="Arial" w:eastAsia="Times New Roman" w:hAnsi="Arial" w:cs="Arial"/>
                <w:color w:val="000000"/>
                <w:sz w:val="32"/>
                <w:szCs w:val="20"/>
                <w:lang w:eastAsia="en-GB"/>
              </w:rPr>
              <w:t>Drugs</w:t>
            </w:r>
          </w:p>
          <w:p w:rsidR="00AB0087" w:rsidRPr="00B628FF" w:rsidRDefault="00B628FF" w:rsidP="0058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</w:pPr>
            <w:r w:rsidRPr="00B628FF"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>T.ex</w:t>
            </w:r>
            <w:r w:rsidR="00ED0F1A" w:rsidRPr="00B628FF"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 xml:space="preserve">. </w:t>
            </w:r>
            <w:r w:rsidR="00AB0087" w:rsidRPr="00B628FF"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 xml:space="preserve">ASA, NSAID </w:t>
            </w:r>
            <w:r w:rsidRPr="00B628FF"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>eller</w:t>
            </w:r>
          </w:p>
          <w:p w:rsidR="00ED0F1A" w:rsidRPr="00B628FF" w:rsidRDefault="00B628FF" w:rsidP="00584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32"/>
                <w:szCs w:val="20"/>
                <w:lang w:eastAsia="en-GB"/>
              </w:rPr>
            </w:pPr>
            <w:r w:rsidRPr="00B628FF"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>H</w:t>
            </w:r>
            <w:r>
              <w:rPr>
                <w:rFonts w:ascii="Arial" w:eastAsia="Times New Roman" w:hAnsi="Arial" w:cs="Arial"/>
                <w:color w:val="000000"/>
                <w:sz w:val="24"/>
                <w:szCs w:val="20"/>
                <w:lang w:eastAsia="en-GB"/>
              </w:rPr>
              <w:t>ög alkoholkonsumtion</w:t>
            </w:r>
          </w:p>
        </w:tc>
        <w:tc>
          <w:tcPr>
            <w:tcW w:w="709" w:type="dxa"/>
            <w:noWrap/>
            <w:vAlign w:val="center"/>
            <w:hideMark/>
          </w:tcPr>
          <w:p w:rsidR="00ED0F1A" w:rsidRPr="002720FB" w:rsidRDefault="00ED0F1A" w:rsidP="00584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</w:pPr>
            <w:r w:rsidRPr="002720FB">
              <w:rPr>
                <w:rFonts w:ascii="Arial" w:eastAsia="Times New Roman" w:hAnsi="Arial" w:cs="Arial"/>
                <w:b/>
                <w:color w:val="000000"/>
                <w:sz w:val="32"/>
                <w:szCs w:val="20"/>
                <w:lang w:val="en-GB" w:eastAsia="en-GB"/>
              </w:rPr>
              <w:t>1-2</w:t>
            </w:r>
          </w:p>
        </w:tc>
      </w:tr>
    </w:tbl>
    <w:p w:rsidR="0086164F" w:rsidRPr="00B628FF" w:rsidRDefault="00ED0F1A" w:rsidP="00BD45EA">
      <w:pPr>
        <w:spacing w:before="160"/>
        <w:ind w:left="284" w:right="284"/>
        <w:jc w:val="center"/>
        <w:rPr>
          <w:rFonts w:ascii="Arial" w:hAnsi="Arial" w:cs="Arial"/>
          <w:b/>
          <w:szCs w:val="20"/>
        </w:rPr>
      </w:pPr>
      <w:r w:rsidRPr="00B628FF">
        <w:rPr>
          <w:rFonts w:ascii="Arial" w:hAnsi="Arial" w:cs="Arial"/>
          <w:sz w:val="20"/>
          <w:szCs w:val="20"/>
        </w:rPr>
        <w:t>*</w:t>
      </w:r>
      <w:r w:rsidR="0088224B" w:rsidRPr="00B628FF">
        <w:rPr>
          <w:rFonts w:ascii="Arial" w:hAnsi="Arial" w:cs="Arial"/>
          <w:sz w:val="20"/>
          <w:szCs w:val="20"/>
        </w:rPr>
        <w:t xml:space="preserve"> </w:t>
      </w:r>
      <w:r w:rsidRPr="00B628FF">
        <w:rPr>
          <w:rFonts w:ascii="Arial" w:hAnsi="Arial" w:cs="Arial"/>
          <w:sz w:val="20"/>
          <w:szCs w:val="20"/>
        </w:rPr>
        <w:t xml:space="preserve">Kidney: </w:t>
      </w:r>
      <w:r w:rsidR="00B628FF" w:rsidRPr="00B628FF">
        <w:rPr>
          <w:rFonts w:ascii="Arial" w:hAnsi="Arial" w:cs="Arial"/>
          <w:sz w:val="20"/>
          <w:szCs w:val="20"/>
        </w:rPr>
        <w:t>K</w:t>
      </w:r>
      <w:r w:rsidRPr="00B628FF">
        <w:rPr>
          <w:rFonts w:ascii="Arial" w:hAnsi="Arial" w:cs="Arial"/>
          <w:sz w:val="20"/>
          <w:szCs w:val="20"/>
        </w:rPr>
        <w:t>reatinin</w:t>
      </w:r>
      <w:r w:rsidR="00B628FF" w:rsidRPr="00B628FF">
        <w:rPr>
          <w:rFonts w:ascii="Arial" w:hAnsi="Arial" w:cs="Arial"/>
          <w:sz w:val="20"/>
          <w:szCs w:val="20"/>
        </w:rPr>
        <w:t xml:space="preserve"> &gt;200, dialys eller</w:t>
      </w:r>
      <w:r w:rsidR="0088224B" w:rsidRPr="00B628FF">
        <w:rPr>
          <w:rFonts w:ascii="Arial" w:hAnsi="Arial" w:cs="Arial"/>
          <w:sz w:val="20"/>
          <w:szCs w:val="20"/>
        </w:rPr>
        <w:t xml:space="preserve"> transplant</w:t>
      </w:r>
      <w:r w:rsidR="00B628FF" w:rsidRPr="00B628FF">
        <w:rPr>
          <w:rFonts w:ascii="Arial" w:hAnsi="Arial" w:cs="Arial"/>
          <w:sz w:val="20"/>
          <w:szCs w:val="20"/>
        </w:rPr>
        <w:t>at</w:t>
      </w:r>
      <w:r w:rsidR="0088224B" w:rsidRPr="00B628FF">
        <w:rPr>
          <w:rFonts w:ascii="Arial" w:hAnsi="Arial" w:cs="Arial"/>
          <w:sz w:val="20"/>
          <w:szCs w:val="20"/>
        </w:rPr>
        <w:br/>
        <w:t xml:space="preserve">  </w:t>
      </w:r>
      <w:r w:rsidRPr="00B628FF">
        <w:rPr>
          <w:rFonts w:ascii="Arial" w:hAnsi="Arial" w:cs="Arial"/>
          <w:sz w:val="20"/>
          <w:szCs w:val="20"/>
        </w:rPr>
        <w:t xml:space="preserve">Liver: </w:t>
      </w:r>
      <w:r w:rsidR="00B628FF" w:rsidRPr="00B628FF">
        <w:rPr>
          <w:rFonts w:ascii="Arial" w:hAnsi="Arial" w:cs="Arial"/>
          <w:sz w:val="20"/>
          <w:szCs w:val="20"/>
        </w:rPr>
        <w:t>Kronisk leversjukdom</w:t>
      </w:r>
      <w:r w:rsidRPr="00B628FF">
        <w:rPr>
          <w:rFonts w:ascii="Arial" w:hAnsi="Arial" w:cs="Arial"/>
          <w:sz w:val="20"/>
          <w:szCs w:val="20"/>
        </w:rPr>
        <w:t xml:space="preserve">, </w:t>
      </w:r>
      <w:r w:rsidR="00B628FF">
        <w:rPr>
          <w:rFonts w:ascii="Arial" w:hAnsi="Arial" w:cs="Arial"/>
          <w:sz w:val="20"/>
          <w:szCs w:val="20"/>
        </w:rPr>
        <w:t>b</w:t>
      </w:r>
      <w:r w:rsidRPr="00B628FF">
        <w:rPr>
          <w:rFonts w:ascii="Arial" w:hAnsi="Arial" w:cs="Arial"/>
          <w:sz w:val="20"/>
          <w:szCs w:val="20"/>
        </w:rPr>
        <w:t>ilirubin 2x ref</w:t>
      </w:r>
      <w:r w:rsidR="00B628FF">
        <w:rPr>
          <w:rFonts w:ascii="Arial" w:hAnsi="Arial" w:cs="Arial"/>
          <w:sz w:val="20"/>
          <w:szCs w:val="20"/>
        </w:rPr>
        <w:t>.</w:t>
      </w:r>
      <w:r w:rsidR="008F12F3" w:rsidRPr="00B628FF">
        <w:rPr>
          <w:rFonts w:ascii="Arial" w:hAnsi="Arial" w:cs="Arial"/>
          <w:sz w:val="20"/>
          <w:szCs w:val="20"/>
        </w:rPr>
        <w:t>,</w:t>
      </w:r>
      <w:r w:rsidR="005C4237" w:rsidRPr="00B628FF">
        <w:rPr>
          <w:rFonts w:ascii="Arial" w:hAnsi="Arial" w:cs="Arial"/>
          <w:sz w:val="20"/>
          <w:szCs w:val="20"/>
        </w:rPr>
        <w:t xml:space="preserve"> </w:t>
      </w:r>
      <w:r w:rsidR="00B628FF">
        <w:rPr>
          <w:rFonts w:ascii="Arial" w:hAnsi="Arial" w:cs="Arial"/>
          <w:sz w:val="20"/>
          <w:szCs w:val="20"/>
        </w:rPr>
        <w:t xml:space="preserve">eller </w:t>
      </w:r>
      <w:r w:rsidRPr="00B628FF">
        <w:rPr>
          <w:rFonts w:ascii="Arial" w:hAnsi="Arial" w:cs="Arial"/>
          <w:sz w:val="20"/>
          <w:szCs w:val="20"/>
        </w:rPr>
        <w:t>ALAT/ASAT/ALP 3x ref.</w:t>
      </w:r>
    </w:p>
    <w:p w:rsidR="00ED0F1A" w:rsidRPr="00B628FF" w:rsidRDefault="00B628FF" w:rsidP="001B5365">
      <w:pPr>
        <w:ind w:left="284" w:right="284"/>
        <w:jc w:val="center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Hög risk för blödning om</w:t>
      </w:r>
      <w:r w:rsidR="00654625" w:rsidRPr="00B628FF">
        <w:rPr>
          <w:rFonts w:ascii="Arial" w:hAnsi="Arial" w:cs="Arial"/>
          <w:b/>
          <w:szCs w:val="20"/>
        </w:rPr>
        <w:t xml:space="preserve"> </w:t>
      </w:r>
      <w:r w:rsidR="00492115" w:rsidRPr="00B628FF">
        <w:rPr>
          <w:rFonts w:ascii="Arial" w:hAnsi="Arial" w:cs="Arial"/>
          <w:b/>
          <w:szCs w:val="20"/>
        </w:rPr>
        <w:t>≥3 p</w:t>
      </w:r>
      <w:r>
        <w:rPr>
          <w:rFonts w:ascii="Arial" w:hAnsi="Arial" w:cs="Arial"/>
          <w:b/>
          <w:szCs w:val="20"/>
        </w:rPr>
        <w:t>oäng</w:t>
      </w:r>
    </w:p>
    <w:sectPr w:rsidR="00ED0F1A" w:rsidRPr="00B628FF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24615C"/>
    <w:multiLevelType w:val="hybridMultilevel"/>
    <w:tmpl w:val="3730738A"/>
    <w:lvl w:ilvl="0" w:tplc="9D9CD8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F1A"/>
    <w:rsid w:val="00016B8F"/>
    <w:rsid w:val="001B5365"/>
    <w:rsid w:val="002720FB"/>
    <w:rsid w:val="002C1F7B"/>
    <w:rsid w:val="00400DBE"/>
    <w:rsid w:val="00482D59"/>
    <w:rsid w:val="00492115"/>
    <w:rsid w:val="00584E59"/>
    <w:rsid w:val="005C4237"/>
    <w:rsid w:val="00654625"/>
    <w:rsid w:val="00734967"/>
    <w:rsid w:val="0086164F"/>
    <w:rsid w:val="0088224B"/>
    <w:rsid w:val="008A4A94"/>
    <w:rsid w:val="008F12F3"/>
    <w:rsid w:val="00990830"/>
    <w:rsid w:val="00A05FDE"/>
    <w:rsid w:val="00A3312B"/>
    <w:rsid w:val="00AB0087"/>
    <w:rsid w:val="00AB50A3"/>
    <w:rsid w:val="00B628FF"/>
    <w:rsid w:val="00BD45EA"/>
    <w:rsid w:val="00C01D8D"/>
    <w:rsid w:val="00ED0F1A"/>
    <w:rsid w:val="00F00C2D"/>
    <w:rsid w:val="00F23F26"/>
    <w:rsid w:val="00F878C1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B05CC-D431-47D0-B438-566A189D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F1A"/>
    <w:pPr>
      <w:ind w:left="720"/>
      <w:contextualSpacing/>
    </w:pPr>
  </w:style>
  <w:style w:type="table" w:styleId="PlainTable4">
    <w:name w:val="Plain Table 4"/>
    <w:basedOn w:val="TableNormal"/>
    <w:uiPriority w:val="44"/>
    <w:rsid w:val="004921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36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 Alping</cp:lastModifiedBy>
  <cp:revision>22</cp:revision>
  <dcterms:created xsi:type="dcterms:W3CDTF">2016-02-18T08:28:00Z</dcterms:created>
  <dcterms:modified xsi:type="dcterms:W3CDTF">2016-12-06T15:40:00Z</dcterms:modified>
</cp:coreProperties>
</file>