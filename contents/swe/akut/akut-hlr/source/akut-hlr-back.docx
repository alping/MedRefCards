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368" w:rsidRDefault="00630368" w:rsidP="00444AF6">
      <w:pPr>
        <w:spacing w:line="240" w:lineRule="auto"/>
        <w:jc w:val="center"/>
        <w:rPr>
          <w:b/>
          <w:lang w:val="en-US"/>
        </w:rPr>
      </w:pPr>
    </w:p>
    <w:p w:rsidR="00444AF6" w:rsidRDefault="00444AF6" w:rsidP="00444AF6">
      <w:pPr>
        <w:spacing w:line="240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Reversibla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orsaker</w:t>
      </w:r>
      <w:proofErr w:type="spellEnd"/>
      <w:r w:rsidR="00630368">
        <w:rPr>
          <w:b/>
          <w:lang w:val="en-US"/>
        </w:rPr>
        <w:t xml:space="preserve"> till </w:t>
      </w:r>
      <w:proofErr w:type="spellStart"/>
      <w:r w:rsidR="00630368">
        <w:rPr>
          <w:b/>
          <w:lang w:val="en-US"/>
        </w:rPr>
        <w:t>hjärtstopp</w:t>
      </w:r>
      <w:proofErr w:type="spellEnd"/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041"/>
        <w:gridCol w:w="3346"/>
      </w:tblGrid>
      <w:tr w:rsidR="00444AF6" w:rsidTr="00630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</w:tcPr>
          <w:p w:rsidR="00444AF6" w:rsidRDefault="00630368" w:rsidP="00630368">
            <w:pPr>
              <w:rPr>
                <w:b w:val="0"/>
                <w:lang w:val="en-US"/>
              </w:rPr>
            </w:pPr>
            <w:proofErr w:type="spellStart"/>
            <w:r>
              <w:rPr>
                <w:lang w:val="en-US"/>
              </w:rPr>
              <w:t>Fyra</w:t>
            </w:r>
            <w:proofErr w:type="spellEnd"/>
            <w:r>
              <w:rPr>
                <w:lang w:val="en-US"/>
              </w:rPr>
              <w:t xml:space="preserve"> (4) </w:t>
            </w:r>
            <w:r w:rsidR="00444AF6">
              <w:rPr>
                <w:lang w:val="en-US"/>
              </w:rPr>
              <w:t>H</w:t>
            </w:r>
          </w:p>
        </w:tc>
        <w:tc>
          <w:tcPr>
            <w:tcW w:w="3346" w:type="dxa"/>
            <w:vAlign w:val="center"/>
          </w:tcPr>
          <w:p w:rsidR="00444AF6" w:rsidRDefault="00630368" w:rsidP="0063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>
              <w:rPr>
                <w:lang w:val="en-US"/>
              </w:rPr>
              <w:t>Fyra</w:t>
            </w:r>
            <w:proofErr w:type="spellEnd"/>
            <w:r>
              <w:rPr>
                <w:lang w:val="en-US"/>
              </w:rPr>
              <w:t xml:space="preserve"> (4) T</w:t>
            </w:r>
          </w:p>
        </w:tc>
      </w:tr>
      <w:tr w:rsidR="00444AF6" w:rsidTr="00FE4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4AF6" w:rsidRPr="00630368" w:rsidRDefault="00444AF6" w:rsidP="00630368">
            <w:pPr>
              <w:rPr>
                <w:b w:val="0"/>
                <w:lang w:val="en-US"/>
              </w:rPr>
            </w:pPr>
            <w:proofErr w:type="spellStart"/>
            <w:r w:rsidRPr="00630368">
              <w:rPr>
                <w:lang w:val="en-US"/>
              </w:rPr>
              <w:t>H</w:t>
            </w:r>
            <w:r w:rsidRPr="00630368">
              <w:rPr>
                <w:b w:val="0"/>
                <w:lang w:val="en-US"/>
              </w:rPr>
              <w:t>ypoxi</w:t>
            </w:r>
            <w:proofErr w:type="spellEnd"/>
          </w:p>
        </w:tc>
        <w:tc>
          <w:tcPr>
            <w:tcW w:w="334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4AF6" w:rsidRPr="00630368" w:rsidRDefault="00444AF6" w:rsidP="0063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30368">
              <w:rPr>
                <w:b/>
                <w:lang w:val="en-US"/>
              </w:rPr>
              <w:t>T</w:t>
            </w:r>
            <w:r w:rsidRPr="00630368">
              <w:rPr>
                <w:lang w:val="en-US"/>
              </w:rPr>
              <w:t>rombos</w:t>
            </w:r>
            <w:proofErr w:type="spellEnd"/>
            <w:r w:rsidRPr="00630368">
              <w:rPr>
                <w:lang w:val="en-US"/>
              </w:rPr>
              <w:t xml:space="preserve"> </w:t>
            </w:r>
            <w:proofErr w:type="spellStart"/>
            <w:r w:rsidRPr="00630368">
              <w:rPr>
                <w:lang w:val="en-US"/>
              </w:rPr>
              <w:t>kardiell</w:t>
            </w:r>
            <w:proofErr w:type="spellEnd"/>
            <w:r w:rsidRPr="00630368">
              <w:rPr>
                <w:lang w:val="en-US"/>
              </w:rPr>
              <w:t>/</w:t>
            </w:r>
            <w:proofErr w:type="spellStart"/>
            <w:r w:rsidRPr="00630368">
              <w:rPr>
                <w:lang w:val="en-US"/>
              </w:rPr>
              <w:t>pulmonell</w:t>
            </w:r>
            <w:proofErr w:type="spellEnd"/>
          </w:p>
        </w:tc>
      </w:tr>
      <w:tr w:rsidR="00444AF6" w:rsidTr="0063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tcBorders>
              <w:right w:val="single" w:sz="4" w:space="0" w:color="auto"/>
            </w:tcBorders>
            <w:vAlign w:val="center"/>
          </w:tcPr>
          <w:p w:rsidR="00444AF6" w:rsidRPr="00630368" w:rsidRDefault="00444AF6" w:rsidP="00630368">
            <w:pPr>
              <w:rPr>
                <w:b w:val="0"/>
                <w:lang w:val="en-US"/>
              </w:rPr>
            </w:pPr>
            <w:proofErr w:type="spellStart"/>
            <w:r w:rsidRPr="00630368">
              <w:rPr>
                <w:lang w:val="en-US"/>
              </w:rPr>
              <w:t>H</w:t>
            </w:r>
            <w:r w:rsidRPr="00630368">
              <w:rPr>
                <w:b w:val="0"/>
                <w:lang w:val="en-US"/>
              </w:rPr>
              <w:t>ypovolemi</w:t>
            </w:r>
            <w:proofErr w:type="spellEnd"/>
          </w:p>
        </w:tc>
        <w:tc>
          <w:tcPr>
            <w:tcW w:w="3346" w:type="dxa"/>
            <w:tcBorders>
              <w:left w:val="single" w:sz="4" w:space="0" w:color="auto"/>
            </w:tcBorders>
            <w:vAlign w:val="center"/>
          </w:tcPr>
          <w:p w:rsidR="00444AF6" w:rsidRPr="00630368" w:rsidRDefault="00444AF6" w:rsidP="0063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30368">
              <w:rPr>
                <w:b/>
                <w:lang w:val="en-US"/>
              </w:rPr>
              <w:t>T</w:t>
            </w:r>
            <w:r w:rsidRPr="00630368">
              <w:rPr>
                <w:lang w:val="en-US"/>
              </w:rPr>
              <w:t>amponad</w:t>
            </w:r>
            <w:proofErr w:type="spellEnd"/>
          </w:p>
        </w:tc>
      </w:tr>
      <w:tr w:rsidR="00444AF6" w:rsidTr="00FE4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4AF6" w:rsidRPr="00630368" w:rsidRDefault="00444AF6" w:rsidP="00630368">
            <w:pPr>
              <w:rPr>
                <w:b w:val="0"/>
                <w:lang w:val="en-US"/>
              </w:rPr>
            </w:pPr>
            <w:r w:rsidRPr="00630368">
              <w:rPr>
                <w:lang w:val="en-US"/>
              </w:rPr>
              <w:t>H</w:t>
            </w:r>
            <w:r w:rsidRPr="00630368">
              <w:rPr>
                <w:b w:val="0"/>
                <w:lang w:val="en-US"/>
              </w:rPr>
              <w:t>ypo/</w:t>
            </w:r>
            <w:proofErr w:type="spellStart"/>
            <w:r w:rsidRPr="00630368">
              <w:rPr>
                <w:b w:val="0"/>
                <w:lang w:val="en-US"/>
              </w:rPr>
              <w:t>hyperkalemi</w:t>
            </w:r>
            <w:proofErr w:type="spellEnd"/>
          </w:p>
        </w:tc>
        <w:tc>
          <w:tcPr>
            <w:tcW w:w="334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4AF6" w:rsidRPr="00630368" w:rsidRDefault="00444AF6" w:rsidP="0063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30368">
              <w:rPr>
                <w:b/>
                <w:lang w:val="en-US"/>
              </w:rPr>
              <w:t>T</w:t>
            </w:r>
            <w:r w:rsidRPr="00630368">
              <w:rPr>
                <w:lang w:val="en-US"/>
              </w:rPr>
              <w:t>oxication</w:t>
            </w:r>
            <w:proofErr w:type="spellEnd"/>
            <w:r w:rsidRPr="00630368">
              <w:rPr>
                <w:lang w:val="en-US"/>
              </w:rPr>
              <w:t>/</w:t>
            </w:r>
            <w:proofErr w:type="spellStart"/>
            <w:r w:rsidRPr="00630368">
              <w:rPr>
                <w:lang w:val="en-US"/>
              </w:rPr>
              <w:t>förgiftning</w:t>
            </w:r>
            <w:proofErr w:type="spellEnd"/>
          </w:p>
        </w:tc>
      </w:tr>
      <w:tr w:rsidR="00444AF6" w:rsidTr="0063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tcBorders>
              <w:right w:val="single" w:sz="4" w:space="0" w:color="auto"/>
            </w:tcBorders>
            <w:vAlign w:val="center"/>
          </w:tcPr>
          <w:p w:rsidR="00444AF6" w:rsidRPr="00630368" w:rsidRDefault="00444AF6" w:rsidP="00630368">
            <w:pPr>
              <w:rPr>
                <w:b w:val="0"/>
                <w:lang w:val="en-US"/>
              </w:rPr>
            </w:pPr>
            <w:bookmarkStart w:id="0" w:name="_GoBack"/>
            <w:proofErr w:type="spellStart"/>
            <w:r w:rsidRPr="00630368">
              <w:rPr>
                <w:lang w:val="en-US"/>
              </w:rPr>
              <w:t>H</w:t>
            </w:r>
            <w:r w:rsidRPr="00630368">
              <w:rPr>
                <w:b w:val="0"/>
                <w:lang w:val="en-US"/>
              </w:rPr>
              <w:t>ypotermi</w:t>
            </w:r>
            <w:proofErr w:type="spellEnd"/>
          </w:p>
        </w:tc>
        <w:tc>
          <w:tcPr>
            <w:tcW w:w="3346" w:type="dxa"/>
            <w:tcBorders>
              <w:left w:val="single" w:sz="4" w:space="0" w:color="auto"/>
            </w:tcBorders>
            <w:vAlign w:val="center"/>
          </w:tcPr>
          <w:p w:rsidR="00444AF6" w:rsidRPr="00630368" w:rsidRDefault="00444AF6" w:rsidP="0063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30368">
              <w:rPr>
                <w:b/>
                <w:lang w:val="en-US"/>
              </w:rPr>
              <w:t>T</w:t>
            </w:r>
            <w:r w:rsidRPr="00630368">
              <w:rPr>
                <w:lang w:val="en-US"/>
              </w:rPr>
              <w:t>ryckpneumothorax</w:t>
            </w:r>
            <w:proofErr w:type="spellEnd"/>
            <w:r w:rsidR="00630368">
              <w:rPr>
                <w:lang w:val="en-US"/>
              </w:rPr>
              <w:t>§</w:t>
            </w:r>
          </w:p>
        </w:tc>
      </w:tr>
      <w:bookmarkEnd w:id="0"/>
    </w:tbl>
    <w:p w:rsidR="00630368" w:rsidRDefault="00630368" w:rsidP="00444AF6">
      <w:pPr>
        <w:spacing w:line="240" w:lineRule="auto"/>
        <w:jc w:val="center"/>
        <w:rPr>
          <w:b/>
          <w:lang w:val="en-US"/>
        </w:rPr>
      </w:pPr>
    </w:p>
    <w:p w:rsidR="00630368" w:rsidRDefault="00630368" w:rsidP="00444AF6">
      <w:pPr>
        <w:spacing w:line="240" w:lineRule="auto"/>
        <w:jc w:val="center"/>
        <w:rPr>
          <w:b/>
          <w:lang w:val="en-US"/>
        </w:rPr>
      </w:pPr>
    </w:p>
    <w:p w:rsidR="00EF4F70" w:rsidRDefault="00EF4F70" w:rsidP="00444AF6">
      <w:pPr>
        <w:spacing w:line="240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Defribilieringsstyrka</w:t>
      </w:r>
      <w:proofErr w:type="spellEnd"/>
    </w:p>
    <w:p w:rsidR="00EF4F70" w:rsidRPr="00630368" w:rsidRDefault="00250BAB" w:rsidP="00250BAB">
      <w:pPr>
        <w:spacing w:line="240" w:lineRule="auto"/>
        <w:jc w:val="center"/>
        <w:rPr>
          <w:sz w:val="18"/>
          <w:szCs w:val="18"/>
        </w:rPr>
      </w:pPr>
      <w:r w:rsidRPr="00630368">
        <w:rPr>
          <w:sz w:val="18"/>
          <w:szCs w:val="18"/>
        </w:rPr>
        <w:t xml:space="preserve">Använd i första hand bifasisk defribiliering. 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538"/>
        <w:gridCol w:w="2383"/>
        <w:gridCol w:w="2457"/>
      </w:tblGrid>
      <w:tr w:rsidR="00067C67" w:rsidTr="00630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067C67" w:rsidRPr="00630368" w:rsidRDefault="00067C67" w:rsidP="006303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83" w:type="dxa"/>
            <w:vAlign w:val="center"/>
          </w:tcPr>
          <w:p w:rsidR="00FA5689" w:rsidRDefault="00067C67" w:rsidP="006303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Bifasisk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Defribilering</w:t>
            </w:r>
            <w:proofErr w:type="spellEnd"/>
          </w:p>
          <w:p w:rsidR="00067C67" w:rsidRDefault="00FA5689" w:rsidP="006303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European Heart Association</w:t>
            </w:r>
          </w:p>
        </w:tc>
        <w:tc>
          <w:tcPr>
            <w:tcW w:w="2457" w:type="dxa"/>
            <w:vAlign w:val="center"/>
          </w:tcPr>
          <w:p w:rsidR="00067C67" w:rsidRPr="00630368" w:rsidRDefault="00FA5689" w:rsidP="006303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0368">
              <w:rPr>
                <w:sz w:val="18"/>
                <w:szCs w:val="18"/>
              </w:rPr>
              <w:t>Bifasisk defribilering</w:t>
            </w:r>
          </w:p>
          <w:p w:rsidR="00FA5689" w:rsidRPr="00630368" w:rsidRDefault="00FA5689" w:rsidP="006303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0368">
              <w:rPr>
                <w:sz w:val="18"/>
                <w:szCs w:val="18"/>
              </w:rPr>
              <w:t>Heart pack rekommendation</w:t>
            </w:r>
          </w:p>
        </w:tc>
      </w:tr>
      <w:tr w:rsidR="00067C67" w:rsidTr="00FE4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F2F2F2" w:themeFill="background1" w:themeFillShade="F2"/>
            <w:vAlign w:val="center"/>
          </w:tcPr>
          <w:p w:rsidR="00067C67" w:rsidRDefault="00067C67" w:rsidP="0063036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1:a</w:t>
            </w:r>
          </w:p>
        </w:tc>
        <w:tc>
          <w:tcPr>
            <w:tcW w:w="2383" w:type="dxa"/>
            <w:shd w:val="clear" w:color="auto" w:fill="F2F2F2" w:themeFill="background1" w:themeFillShade="F2"/>
            <w:vAlign w:val="center"/>
          </w:tcPr>
          <w:p w:rsidR="00067C67" w:rsidRDefault="00067C67" w:rsidP="006303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150 Joule</w:t>
            </w:r>
          </w:p>
        </w:tc>
        <w:tc>
          <w:tcPr>
            <w:tcW w:w="2457" w:type="dxa"/>
            <w:shd w:val="clear" w:color="auto" w:fill="F2F2F2" w:themeFill="background1" w:themeFillShade="F2"/>
            <w:vAlign w:val="center"/>
          </w:tcPr>
          <w:p w:rsidR="00067C67" w:rsidRDefault="007F1A60" w:rsidP="006303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200 Joule</w:t>
            </w:r>
          </w:p>
        </w:tc>
      </w:tr>
      <w:tr w:rsidR="00067C67" w:rsidTr="0063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067C67" w:rsidRDefault="00067C67" w:rsidP="0063036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2:a</w:t>
            </w:r>
          </w:p>
        </w:tc>
        <w:tc>
          <w:tcPr>
            <w:tcW w:w="2383" w:type="dxa"/>
            <w:vAlign w:val="center"/>
          </w:tcPr>
          <w:p w:rsidR="00067C67" w:rsidRDefault="00D21BCF" w:rsidP="00630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200 Joule</w:t>
            </w:r>
          </w:p>
        </w:tc>
        <w:tc>
          <w:tcPr>
            <w:tcW w:w="2457" w:type="dxa"/>
            <w:vAlign w:val="center"/>
          </w:tcPr>
          <w:p w:rsidR="00067C67" w:rsidRDefault="007F1A60" w:rsidP="00630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 Joule</w:t>
            </w:r>
          </w:p>
        </w:tc>
      </w:tr>
      <w:tr w:rsidR="00067C67" w:rsidTr="00FE4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F2F2F2" w:themeFill="background1" w:themeFillShade="F2"/>
            <w:vAlign w:val="center"/>
          </w:tcPr>
          <w:p w:rsidR="00067C67" w:rsidRDefault="00067C67" w:rsidP="0063036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3:e</w:t>
            </w:r>
          </w:p>
        </w:tc>
        <w:tc>
          <w:tcPr>
            <w:tcW w:w="2383" w:type="dxa"/>
            <w:shd w:val="clear" w:color="auto" w:fill="F2F2F2" w:themeFill="background1" w:themeFillShade="F2"/>
            <w:vAlign w:val="center"/>
          </w:tcPr>
          <w:p w:rsidR="00067C67" w:rsidRPr="00D21BCF" w:rsidRDefault="00D21BCF" w:rsidP="006303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200 Joule</w:t>
            </w:r>
          </w:p>
        </w:tc>
        <w:tc>
          <w:tcPr>
            <w:tcW w:w="2457" w:type="dxa"/>
            <w:shd w:val="clear" w:color="auto" w:fill="F2F2F2" w:themeFill="background1" w:themeFillShade="F2"/>
            <w:vAlign w:val="center"/>
          </w:tcPr>
          <w:p w:rsidR="00067C67" w:rsidRDefault="007F1A60" w:rsidP="006303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360 Joule</w:t>
            </w:r>
          </w:p>
        </w:tc>
      </w:tr>
    </w:tbl>
    <w:p w:rsidR="00630368" w:rsidRDefault="00630368" w:rsidP="00630368">
      <w:pPr>
        <w:spacing w:line="240" w:lineRule="auto"/>
        <w:jc w:val="center"/>
        <w:rPr>
          <w:sz w:val="18"/>
          <w:szCs w:val="18"/>
        </w:rPr>
      </w:pPr>
    </w:p>
    <w:p w:rsidR="00835523" w:rsidRPr="00630368" w:rsidRDefault="00D21BCF" w:rsidP="00630368">
      <w:pPr>
        <w:spacing w:line="240" w:lineRule="auto"/>
        <w:jc w:val="center"/>
        <w:rPr>
          <w:sz w:val="18"/>
          <w:szCs w:val="18"/>
        </w:rPr>
      </w:pPr>
      <w:r w:rsidRPr="00630368">
        <w:rPr>
          <w:sz w:val="18"/>
          <w:szCs w:val="18"/>
        </w:rPr>
        <w:t xml:space="preserve">OBS – </w:t>
      </w:r>
      <w:r w:rsidR="0049289B" w:rsidRPr="00630368">
        <w:rPr>
          <w:sz w:val="18"/>
          <w:szCs w:val="18"/>
        </w:rPr>
        <w:t>Rekommendationer</w:t>
      </w:r>
      <w:r w:rsidR="00630368">
        <w:rPr>
          <w:sz w:val="18"/>
          <w:szCs w:val="18"/>
        </w:rPr>
        <w:t xml:space="preserve"> för </w:t>
      </w:r>
      <w:r w:rsidRPr="00630368">
        <w:rPr>
          <w:sz w:val="18"/>
          <w:szCs w:val="18"/>
        </w:rPr>
        <w:t>Joule</w:t>
      </w:r>
      <w:r w:rsidR="0049289B" w:rsidRPr="00630368">
        <w:rPr>
          <w:sz w:val="18"/>
          <w:szCs w:val="18"/>
        </w:rPr>
        <w:t xml:space="preserve"> varierar kraftigt mellan tillverkare. </w:t>
      </w:r>
    </w:p>
    <w:sectPr w:rsidR="00835523" w:rsidRPr="00630368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6487"/>
    <w:multiLevelType w:val="hybridMultilevel"/>
    <w:tmpl w:val="EFF409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E3B4F"/>
    <w:multiLevelType w:val="hybridMultilevel"/>
    <w:tmpl w:val="3456418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E303D"/>
    <w:multiLevelType w:val="hybridMultilevel"/>
    <w:tmpl w:val="6428BBB4"/>
    <w:lvl w:ilvl="0" w:tplc="10028568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37DA3"/>
    <w:multiLevelType w:val="hybridMultilevel"/>
    <w:tmpl w:val="47E0DC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E612C"/>
    <w:multiLevelType w:val="hybridMultilevel"/>
    <w:tmpl w:val="86F84B0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16AB6"/>
    <w:multiLevelType w:val="hybridMultilevel"/>
    <w:tmpl w:val="1C345B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57C8"/>
    <w:multiLevelType w:val="hybridMultilevel"/>
    <w:tmpl w:val="251AB8F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91936"/>
    <w:multiLevelType w:val="hybridMultilevel"/>
    <w:tmpl w:val="5ED0E9F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90598"/>
    <w:multiLevelType w:val="hybridMultilevel"/>
    <w:tmpl w:val="ABC8A92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C3C6E"/>
    <w:multiLevelType w:val="hybridMultilevel"/>
    <w:tmpl w:val="EEB8B7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F10DD"/>
    <w:multiLevelType w:val="hybridMultilevel"/>
    <w:tmpl w:val="30BABC08"/>
    <w:lvl w:ilvl="0" w:tplc="D3E6C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75E9E"/>
    <w:multiLevelType w:val="hybridMultilevel"/>
    <w:tmpl w:val="2848C4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67203"/>
    <w:multiLevelType w:val="hybridMultilevel"/>
    <w:tmpl w:val="C95EA438"/>
    <w:lvl w:ilvl="0" w:tplc="D3E6C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7160F8"/>
    <w:multiLevelType w:val="hybridMultilevel"/>
    <w:tmpl w:val="EEC836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458F8"/>
    <w:multiLevelType w:val="hybridMultilevel"/>
    <w:tmpl w:val="9E967D40"/>
    <w:lvl w:ilvl="0" w:tplc="D3E6C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3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14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0"/>
    <w:rsid w:val="00067C67"/>
    <w:rsid w:val="000B55AD"/>
    <w:rsid w:val="001852F6"/>
    <w:rsid w:val="001878F0"/>
    <w:rsid w:val="001A36B3"/>
    <w:rsid w:val="001A4C88"/>
    <w:rsid w:val="00250BAB"/>
    <w:rsid w:val="002A4D69"/>
    <w:rsid w:val="002F08E4"/>
    <w:rsid w:val="00340D5E"/>
    <w:rsid w:val="00387CFB"/>
    <w:rsid w:val="00400049"/>
    <w:rsid w:val="00444AF6"/>
    <w:rsid w:val="0046332D"/>
    <w:rsid w:val="0049289B"/>
    <w:rsid w:val="004B5D62"/>
    <w:rsid w:val="004C7E15"/>
    <w:rsid w:val="00531703"/>
    <w:rsid w:val="005536D8"/>
    <w:rsid w:val="005544EB"/>
    <w:rsid w:val="005656C4"/>
    <w:rsid w:val="005A5C49"/>
    <w:rsid w:val="005A60F0"/>
    <w:rsid w:val="005B1F6E"/>
    <w:rsid w:val="005D38C7"/>
    <w:rsid w:val="005D64C8"/>
    <w:rsid w:val="00624C95"/>
    <w:rsid w:val="00630368"/>
    <w:rsid w:val="00651EC7"/>
    <w:rsid w:val="00683AA9"/>
    <w:rsid w:val="006A22CE"/>
    <w:rsid w:val="006C4227"/>
    <w:rsid w:val="006C56A4"/>
    <w:rsid w:val="006C598F"/>
    <w:rsid w:val="006D1A8B"/>
    <w:rsid w:val="0073298C"/>
    <w:rsid w:val="007B4850"/>
    <w:rsid w:val="007F1A60"/>
    <w:rsid w:val="00835523"/>
    <w:rsid w:val="00853252"/>
    <w:rsid w:val="008C1F0F"/>
    <w:rsid w:val="009B0C02"/>
    <w:rsid w:val="009F5E9F"/>
    <w:rsid w:val="00A05FDE"/>
    <w:rsid w:val="00A3312B"/>
    <w:rsid w:val="00B062F7"/>
    <w:rsid w:val="00B231DE"/>
    <w:rsid w:val="00B31CF0"/>
    <w:rsid w:val="00C007E9"/>
    <w:rsid w:val="00C545AF"/>
    <w:rsid w:val="00CB10FC"/>
    <w:rsid w:val="00D21BCF"/>
    <w:rsid w:val="00E1796C"/>
    <w:rsid w:val="00E2330B"/>
    <w:rsid w:val="00E579BC"/>
    <w:rsid w:val="00EF4F70"/>
    <w:rsid w:val="00F00C2D"/>
    <w:rsid w:val="00F23F26"/>
    <w:rsid w:val="00F9623C"/>
    <w:rsid w:val="00FA5689"/>
    <w:rsid w:val="00FE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838AA-61B4-4E83-908E-740654D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03"/>
    <w:pPr>
      <w:ind w:left="720"/>
      <w:contextualSpacing/>
    </w:pPr>
  </w:style>
  <w:style w:type="table" w:styleId="TableGrid">
    <w:name w:val="Table Grid"/>
    <w:basedOn w:val="TableNormal"/>
    <w:uiPriority w:val="39"/>
    <w:rsid w:val="0062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6303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Downloa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7C4D9-6521-4B11-BC2F-228D28D23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5</TotalTime>
  <Pages>1</Pages>
  <Words>80</Words>
  <Characters>426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Peter Alping</cp:lastModifiedBy>
  <cp:revision>4</cp:revision>
  <dcterms:created xsi:type="dcterms:W3CDTF">2017-02-03T10:09:00Z</dcterms:created>
  <dcterms:modified xsi:type="dcterms:W3CDTF">2017-02-03T12:13:00Z</dcterms:modified>
</cp:coreProperties>
</file>