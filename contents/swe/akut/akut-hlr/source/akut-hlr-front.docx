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A9" w:rsidRPr="00F32312" w:rsidRDefault="00683AA9" w:rsidP="00EF4F70">
      <w:pPr>
        <w:spacing w:line="240" w:lineRule="auto"/>
        <w:jc w:val="center"/>
        <w:rPr>
          <w:b/>
        </w:rPr>
      </w:pPr>
      <w:r w:rsidRPr="00F32312">
        <w:rPr>
          <w:b/>
        </w:rPr>
        <w:t>Defribilleringar</w:t>
      </w:r>
      <w:r w:rsidR="005656C4" w:rsidRPr="00F32312">
        <w:rPr>
          <w:b/>
        </w:rPr>
        <w:t xml:space="preserve"> – varannan minut.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1526"/>
        <w:gridCol w:w="1785"/>
        <w:gridCol w:w="1102"/>
      </w:tblGrid>
      <w:tr w:rsidR="005536D8" w:rsidTr="00840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</w:tcPr>
          <w:p w:rsidR="00651EC7" w:rsidRPr="001A4C88" w:rsidRDefault="00651EC7" w:rsidP="008409D8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lang w:val="en-US"/>
              </w:rPr>
            </w:pPr>
          </w:p>
        </w:tc>
        <w:tc>
          <w:tcPr>
            <w:tcW w:w="1526" w:type="dxa"/>
          </w:tcPr>
          <w:p w:rsidR="00651EC7" w:rsidRPr="008409D8" w:rsidRDefault="00651EC7" w:rsidP="0084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lang w:val="en-US"/>
              </w:rPr>
            </w:pPr>
            <w:r w:rsidRPr="008409D8">
              <w:rPr>
                <w:b w:val="0"/>
                <w:sz w:val="18"/>
                <w:lang w:val="en-US"/>
              </w:rPr>
              <w:t>PEA/</w:t>
            </w:r>
            <w:proofErr w:type="spellStart"/>
            <w:r w:rsidRPr="008409D8">
              <w:rPr>
                <w:b w:val="0"/>
                <w:sz w:val="18"/>
                <w:lang w:val="en-US"/>
              </w:rPr>
              <w:t>Asystoli</w:t>
            </w:r>
            <w:proofErr w:type="spellEnd"/>
            <w:r w:rsidRPr="008409D8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785" w:type="dxa"/>
          </w:tcPr>
          <w:p w:rsidR="00651EC7" w:rsidRPr="00F32312" w:rsidRDefault="00F32312" w:rsidP="0084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color w:val="C00000"/>
                <w:sz w:val="16"/>
                <w:szCs w:val="16"/>
              </w:rPr>
              <w:t xml:space="preserve">Adrenalin </w:t>
            </w:r>
            <w:r w:rsidRPr="00F32312">
              <w:rPr>
                <w:color w:val="C00000"/>
                <w:sz w:val="16"/>
                <w:szCs w:val="16"/>
              </w:rPr>
              <w:t>1 mg</w:t>
            </w:r>
          </w:p>
        </w:tc>
        <w:tc>
          <w:tcPr>
            <w:tcW w:w="1102" w:type="dxa"/>
          </w:tcPr>
          <w:p w:rsidR="00651EC7" w:rsidRPr="00F32312" w:rsidRDefault="00C545AF" w:rsidP="0084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F32312">
              <w:rPr>
                <w:color w:val="C00000"/>
                <w:sz w:val="16"/>
                <w:szCs w:val="16"/>
              </w:rPr>
              <w:t>Adrenalin var 4:e minut</w:t>
            </w:r>
          </w:p>
        </w:tc>
      </w:tr>
      <w:tr w:rsidR="005536D8" w:rsidTr="0084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</w:tcBorders>
          </w:tcPr>
          <w:p w:rsidR="00651EC7" w:rsidRPr="00F32312" w:rsidRDefault="00651EC7" w:rsidP="008409D8">
            <w:pPr>
              <w:rPr>
                <w:sz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651EC7" w:rsidRPr="005536D8" w:rsidRDefault="00651EC7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 xml:space="preserve">VT/VF 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651EC7" w:rsidRPr="001A4C88" w:rsidRDefault="00651EC7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1A4C88">
              <w:rPr>
                <w:sz w:val="16"/>
                <w:szCs w:val="16"/>
                <w:lang w:val="en-US"/>
              </w:rPr>
              <w:t>Defribiliera</w:t>
            </w:r>
            <w:proofErr w:type="spellEnd"/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651EC7" w:rsidRPr="001A4C88" w:rsidRDefault="00651EC7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1A4C88" w:rsidTr="008409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single" w:sz="4" w:space="0" w:color="auto"/>
            </w:tcBorders>
          </w:tcPr>
          <w:p w:rsidR="00C007E9" w:rsidRPr="001A4C88" w:rsidRDefault="00067C67" w:rsidP="008409D8">
            <w:pPr>
              <w:pStyle w:val="List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2.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C007E9" w:rsidRPr="005536D8" w:rsidRDefault="00C007E9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>PEA/</w:t>
            </w:r>
            <w:proofErr w:type="spellStart"/>
            <w:r w:rsidRPr="005536D8">
              <w:rPr>
                <w:sz w:val="18"/>
                <w:lang w:val="en-US"/>
              </w:rPr>
              <w:t>Asystoli</w:t>
            </w:r>
            <w:proofErr w:type="spellEnd"/>
            <w:r w:rsidRPr="005536D8"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auto"/>
            </w:tcBorders>
          </w:tcPr>
          <w:p w:rsidR="00C007E9" w:rsidRPr="001A4C88" w:rsidRDefault="005656C4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1A4C88">
              <w:rPr>
                <w:sz w:val="16"/>
                <w:szCs w:val="16"/>
                <w:lang w:val="en-US"/>
              </w:rPr>
              <w:t>Fortsä</w:t>
            </w:r>
            <w:r w:rsidR="00C007E9" w:rsidRPr="001A4C88">
              <w:rPr>
                <w:sz w:val="16"/>
                <w:szCs w:val="16"/>
                <w:lang w:val="en-US"/>
              </w:rPr>
              <w:t>tt</w:t>
            </w:r>
            <w:proofErr w:type="spellEnd"/>
            <w:r w:rsidR="00C007E9" w:rsidRPr="001A4C88">
              <w:rPr>
                <w:sz w:val="16"/>
                <w:szCs w:val="16"/>
                <w:lang w:val="en-US"/>
              </w:rPr>
              <w:t xml:space="preserve"> HLR</w:t>
            </w:r>
          </w:p>
        </w:tc>
        <w:tc>
          <w:tcPr>
            <w:tcW w:w="1102" w:type="dxa"/>
            <w:tcBorders>
              <w:top w:val="single" w:sz="4" w:space="0" w:color="auto"/>
            </w:tcBorders>
          </w:tcPr>
          <w:p w:rsidR="00C007E9" w:rsidRPr="001A4C88" w:rsidRDefault="00C007E9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1A4C88" w:rsidTr="0084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</w:tcBorders>
          </w:tcPr>
          <w:p w:rsidR="00C007E9" w:rsidRPr="001A4C88" w:rsidRDefault="00C007E9" w:rsidP="008409D8">
            <w:pPr>
              <w:rPr>
                <w:sz w:val="20"/>
                <w:lang w:val="en-US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C007E9" w:rsidRPr="005536D8" w:rsidRDefault="00C007E9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 xml:space="preserve">VT/VF 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C007E9" w:rsidRPr="001A4C88" w:rsidRDefault="00C007E9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1A4C88">
              <w:rPr>
                <w:sz w:val="16"/>
                <w:szCs w:val="16"/>
                <w:lang w:val="en-US"/>
              </w:rPr>
              <w:t>Defribillera</w:t>
            </w:r>
            <w:proofErr w:type="spellEnd"/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C007E9" w:rsidRPr="001A4C88" w:rsidRDefault="00C007E9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1A4C88" w:rsidTr="008409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single" w:sz="4" w:space="0" w:color="auto"/>
            </w:tcBorders>
          </w:tcPr>
          <w:p w:rsidR="005656C4" w:rsidRPr="001A4C88" w:rsidRDefault="00067C67" w:rsidP="008409D8">
            <w:pPr>
              <w:pStyle w:val="List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5656C4" w:rsidRPr="005536D8" w:rsidRDefault="005656C4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>PEA/</w:t>
            </w:r>
            <w:proofErr w:type="spellStart"/>
            <w:r w:rsidRPr="005536D8">
              <w:rPr>
                <w:sz w:val="18"/>
                <w:lang w:val="en-US"/>
              </w:rPr>
              <w:t>Asystoli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</w:tcBorders>
          </w:tcPr>
          <w:p w:rsidR="005656C4" w:rsidRPr="001A4C88" w:rsidRDefault="00C545AF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1A4C88">
              <w:rPr>
                <w:sz w:val="16"/>
                <w:szCs w:val="16"/>
                <w:lang w:val="en-US"/>
              </w:rPr>
              <w:t>Fortsätt</w:t>
            </w:r>
            <w:proofErr w:type="spellEnd"/>
            <w:r w:rsidRPr="001A4C88">
              <w:rPr>
                <w:sz w:val="16"/>
                <w:szCs w:val="16"/>
                <w:lang w:val="en-US"/>
              </w:rPr>
              <w:t xml:space="preserve"> HLR</w:t>
            </w:r>
          </w:p>
        </w:tc>
        <w:tc>
          <w:tcPr>
            <w:tcW w:w="1102" w:type="dxa"/>
            <w:tcBorders>
              <w:top w:val="single" w:sz="4" w:space="0" w:color="auto"/>
            </w:tcBorders>
          </w:tcPr>
          <w:p w:rsidR="005656C4" w:rsidRPr="001A4C88" w:rsidRDefault="005656C4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1A4C88" w:rsidTr="0084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</w:tcBorders>
          </w:tcPr>
          <w:p w:rsidR="005656C4" w:rsidRPr="001A4C88" w:rsidRDefault="005656C4" w:rsidP="008409D8">
            <w:pPr>
              <w:rPr>
                <w:sz w:val="20"/>
                <w:lang w:val="en-US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5656C4" w:rsidRPr="005536D8" w:rsidRDefault="005656C4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>VT/VF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32312" w:rsidRDefault="00F32312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Defribilera</w:t>
            </w:r>
          </w:p>
          <w:p w:rsidR="00F32312" w:rsidRDefault="001A4C88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16"/>
                <w:szCs w:val="16"/>
              </w:rPr>
            </w:pPr>
            <w:r w:rsidRPr="00F32312">
              <w:rPr>
                <w:sz w:val="16"/>
                <w:szCs w:val="16"/>
              </w:rPr>
              <w:t>+</w:t>
            </w:r>
            <w:r w:rsidRPr="00F32312">
              <w:rPr>
                <w:b/>
                <w:sz w:val="16"/>
                <w:szCs w:val="16"/>
              </w:rPr>
              <w:t xml:space="preserve"> </w:t>
            </w:r>
            <w:r w:rsidR="005656C4" w:rsidRPr="00F32312">
              <w:rPr>
                <w:b/>
                <w:color w:val="C00000"/>
                <w:sz w:val="16"/>
                <w:szCs w:val="16"/>
              </w:rPr>
              <w:t>Adrenalin</w:t>
            </w:r>
            <w:r w:rsidR="00F32312">
              <w:rPr>
                <w:b/>
                <w:color w:val="C00000"/>
                <w:sz w:val="16"/>
                <w:szCs w:val="16"/>
              </w:rPr>
              <w:t xml:space="preserve"> 1mg</w:t>
            </w:r>
          </w:p>
          <w:p w:rsidR="005656C4" w:rsidRPr="00F32312" w:rsidRDefault="006D1A8B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F32312">
              <w:rPr>
                <w:b/>
                <w:color w:val="C00000"/>
                <w:sz w:val="16"/>
                <w:szCs w:val="16"/>
              </w:rPr>
              <w:t>+ Amiodaron 300 mg</w:t>
            </w:r>
            <w:r w:rsidR="002F08E4" w:rsidRPr="00F32312">
              <w:rPr>
                <w:b/>
                <w:color w:val="C00000"/>
                <w:sz w:val="16"/>
                <w:szCs w:val="16"/>
              </w:rPr>
              <w:t xml:space="preserve">. 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5656C4" w:rsidRPr="00F32312" w:rsidRDefault="00C545AF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F32312">
              <w:rPr>
                <w:b/>
                <w:color w:val="C00000"/>
                <w:sz w:val="16"/>
                <w:szCs w:val="16"/>
              </w:rPr>
              <w:t>Adrenalin var 4:e minut</w:t>
            </w:r>
          </w:p>
        </w:tc>
      </w:tr>
      <w:tr w:rsidR="001A4C88" w:rsidTr="008409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single" w:sz="4" w:space="0" w:color="auto"/>
            </w:tcBorders>
          </w:tcPr>
          <w:p w:rsidR="005656C4" w:rsidRPr="001A4C88" w:rsidRDefault="00067C67" w:rsidP="008409D8">
            <w:pPr>
              <w:pStyle w:val="List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5656C4" w:rsidRPr="005536D8" w:rsidRDefault="005656C4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>PEA/</w:t>
            </w:r>
            <w:proofErr w:type="spellStart"/>
            <w:r w:rsidRPr="005536D8">
              <w:rPr>
                <w:sz w:val="18"/>
                <w:lang w:val="en-US"/>
              </w:rPr>
              <w:t>Asystoli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</w:tcBorders>
          </w:tcPr>
          <w:p w:rsidR="005656C4" w:rsidRPr="001A4C88" w:rsidRDefault="00C545AF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1A4C88">
              <w:rPr>
                <w:sz w:val="16"/>
                <w:szCs w:val="16"/>
                <w:lang w:val="en-US"/>
              </w:rPr>
              <w:t>Fortsätt</w:t>
            </w:r>
            <w:proofErr w:type="spellEnd"/>
            <w:r w:rsidRPr="001A4C88">
              <w:rPr>
                <w:sz w:val="16"/>
                <w:szCs w:val="16"/>
                <w:lang w:val="en-US"/>
              </w:rPr>
              <w:t xml:space="preserve"> HLR</w:t>
            </w:r>
          </w:p>
        </w:tc>
        <w:tc>
          <w:tcPr>
            <w:tcW w:w="1102" w:type="dxa"/>
            <w:tcBorders>
              <w:top w:val="single" w:sz="4" w:space="0" w:color="auto"/>
            </w:tcBorders>
          </w:tcPr>
          <w:p w:rsidR="005656C4" w:rsidRPr="001A4C88" w:rsidRDefault="005656C4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1A4C88" w:rsidTr="0084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</w:tcBorders>
          </w:tcPr>
          <w:p w:rsidR="005656C4" w:rsidRPr="001A4C88" w:rsidRDefault="005656C4" w:rsidP="008409D8">
            <w:pPr>
              <w:rPr>
                <w:sz w:val="20"/>
                <w:lang w:val="en-US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5656C4" w:rsidRPr="005536D8" w:rsidRDefault="005656C4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>VT/VF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5656C4" w:rsidRPr="001A4C88" w:rsidRDefault="001A4C88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1A4C88">
              <w:rPr>
                <w:sz w:val="16"/>
                <w:szCs w:val="16"/>
                <w:lang w:val="en-US"/>
              </w:rPr>
              <w:t>Defribilera</w:t>
            </w:r>
            <w:proofErr w:type="spellEnd"/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5656C4" w:rsidRPr="001A4C88" w:rsidRDefault="005656C4" w:rsidP="0084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1A4C88" w:rsidTr="008409D8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single" w:sz="4" w:space="0" w:color="auto"/>
            </w:tcBorders>
          </w:tcPr>
          <w:p w:rsidR="001A4C88" w:rsidRPr="001A4C88" w:rsidRDefault="00067C67" w:rsidP="008409D8">
            <w:pPr>
              <w:pStyle w:val="List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1A4C88" w:rsidRPr="005536D8" w:rsidRDefault="001A4C88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>PEA/</w:t>
            </w:r>
            <w:proofErr w:type="spellStart"/>
            <w:r w:rsidRPr="005536D8">
              <w:rPr>
                <w:sz w:val="18"/>
                <w:lang w:val="en-US"/>
              </w:rPr>
              <w:t>asystoli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</w:tcBorders>
          </w:tcPr>
          <w:p w:rsidR="001A4C88" w:rsidRPr="001A4C88" w:rsidRDefault="001A4C88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1A4C88">
              <w:rPr>
                <w:sz w:val="16"/>
                <w:szCs w:val="16"/>
                <w:lang w:val="en-US"/>
              </w:rPr>
              <w:t>Fortsätt</w:t>
            </w:r>
            <w:proofErr w:type="spellEnd"/>
            <w:r w:rsidRPr="001A4C88">
              <w:rPr>
                <w:sz w:val="16"/>
                <w:szCs w:val="16"/>
                <w:lang w:val="en-US"/>
              </w:rPr>
              <w:t xml:space="preserve"> HLR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</w:tcBorders>
          </w:tcPr>
          <w:p w:rsidR="001A4C88" w:rsidRPr="008409D8" w:rsidRDefault="001A4C88" w:rsidP="0084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F32312">
              <w:rPr>
                <w:b/>
                <w:color w:val="C00000"/>
                <w:sz w:val="16"/>
                <w:szCs w:val="16"/>
              </w:rPr>
              <w:t>Fortsatt analys varannan minut med Defribilering</w:t>
            </w:r>
            <w:r w:rsidR="008409D8">
              <w:rPr>
                <w:b/>
                <w:color w:val="C00000"/>
                <w:sz w:val="16"/>
                <w:szCs w:val="16"/>
              </w:rPr>
              <w:t xml:space="preserve"> vid</w:t>
            </w:r>
            <w:r w:rsidRPr="00F32312">
              <w:rPr>
                <w:b/>
                <w:color w:val="C00000"/>
                <w:sz w:val="16"/>
                <w:szCs w:val="16"/>
              </w:rPr>
              <w:t xml:space="preserve"> VT/VF. </w:t>
            </w:r>
            <w:r w:rsidRPr="008409D8">
              <w:rPr>
                <w:b/>
                <w:color w:val="C00000"/>
                <w:sz w:val="16"/>
                <w:szCs w:val="16"/>
              </w:rPr>
              <w:t>Adrenalin var 4e. minut</w:t>
            </w:r>
          </w:p>
        </w:tc>
      </w:tr>
      <w:tr w:rsidR="001A4C88" w:rsidTr="001B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</w:tcPr>
          <w:p w:rsidR="001A4C88" w:rsidRPr="008409D8" w:rsidRDefault="001A4C88" w:rsidP="008409D8">
            <w:pPr>
              <w:rPr>
                <w:sz w:val="20"/>
              </w:rPr>
            </w:pPr>
          </w:p>
        </w:tc>
        <w:tc>
          <w:tcPr>
            <w:tcW w:w="1526" w:type="dxa"/>
          </w:tcPr>
          <w:p w:rsidR="001A4C88" w:rsidRPr="005536D8" w:rsidRDefault="001A4C88" w:rsidP="00F3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5536D8">
              <w:rPr>
                <w:sz w:val="18"/>
                <w:lang w:val="en-US"/>
              </w:rPr>
              <w:t>VT/VF</w:t>
            </w:r>
          </w:p>
        </w:tc>
        <w:tc>
          <w:tcPr>
            <w:tcW w:w="1785" w:type="dxa"/>
          </w:tcPr>
          <w:p w:rsidR="005536D8" w:rsidRPr="005536D8" w:rsidRDefault="001A4C88" w:rsidP="001B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US"/>
              </w:rPr>
            </w:pPr>
            <w:r w:rsidRPr="00F32312">
              <w:rPr>
                <w:sz w:val="16"/>
                <w:szCs w:val="16"/>
              </w:rPr>
              <w:t xml:space="preserve">Defribilera + </w:t>
            </w:r>
            <w:r w:rsidRPr="00F32312">
              <w:rPr>
                <w:b/>
                <w:color w:val="C00000"/>
                <w:sz w:val="16"/>
                <w:szCs w:val="16"/>
              </w:rPr>
              <w:t>Amiodaron (Cord</w:t>
            </w:r>
            <w:bookmarkStart w:id="0" w:name="_GoBack"/>
            <w:bookmarkEnd w:id="0"/>
            <w:r w:rsidRPr="00F32312">
              <w:rPr>
                <w:b/>
                <w:color w:val="C00000"/>
                <w:sz w:val="16"/>
                <w:szCs w:val="16"/>
              </w:rPr>
              <w:t>arone) 150 mg</w:t>
            </w:r>
            <w:r w:rsidR="005536D8" w:rsidRPr="00F32312">
              <w:rPr>
                <w:color w:val="C00000"/>
                <w:sz w:val="16"/>
                <w:szCs w:val="16"/>
              </w:rPr>
              <w:t xml:space="preserve">. </w:t>
            </w:r>
          </w:p>
        </w:tc>
        <w:tc>
          <w:tcPr>
            <w:tcW w:w="1102" w:type="dxa"/>
            <w:vMerge/>
            <w:vAlign w:val="center"/>
          </w:tcPr>
          <w:p w:rsidR="001A4C88" w:rsidRPr="001A4C88" w:rsidRDefault="001A4C88" w:rsidP="00F3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</w:tbl>
    <w:p w:rsidR="00D21BCF" w:rsidRPr="008409D8" w:rsidRDefault="00D21BCF" w:rsidP="00444AF6">
      <w:pPr>
        <w:spacing w:line="240" w:lineRule="auto"/>
        <w:jc w:val="center"/>
        <w:rPr>
          <w:b/>
          <w:sz w:val="16"/>
          <w:szCs w:val="32"/>
          <w:lang w:val="en-US"/>
        </w:rPr>
      </w:pPr>
    </w:p>
    <w:p w:rsidR="00835523" w:rsidRDefault="00F32312" w:rsidP="007F1A60">
      <w:pPr>
        <w:spacing w:line="240" w:lineRule="auto"/>
        <w:jc w:val="center"/>
        <w:rPr>
          <w:b/>
          <w:color w:val="C00000"/>
          <w:sz w:val="16"/>
          <w:szCs w:val="16"/>
        </w:rPr>
      </w:pPr>
      <w:r w:rsidRPr="00F32312">
        <w:rPr>
          <w:b/>
          <w:color w:val="C00000"/>
          <w:sz w:val="16"/>
          <w:szCs w:val="16"/>
        </w:rPr>
        <w:t>Adrenalin 1 mg. 0,1 mg/ml I.V.</w:t>
      </w:r>
    </w:p>
    <w:p w:rsidR="00F32312" w:rsidRDefault="00F32312" w:rsidP="007F1A60">
      <w:pPr>
        <w:spacing w:line="240" w:lineRule="auto"/>
        <w:jc w:val="center"/>
        <w:rPr>
          <w:b/>
          <w:color w:val="C00000"/>
          <w:sz w:val="16"/>
          <w:szCs w:val="16"/>
        </w:rPr>
      </w:pPr>
      <w:r w:rsidRPr="00F32312">
        <w:rPr>
          <w:b/>
          <w:color w:val="C00000"/>
          <w:sz w:val="16"/>
          <w:szCs w:val="16"/>
        </w:rPr>
        <w:t>Amiodaron (Cordarone) 300 mg. Ges: 6ml (50 mg/ml) + 14 ml glukos (50mg/ml). Tot: 20 ml.</w:t>
      </w:r>
    </w:p>
    <w:p w:rsidR="008409D8" w:rsidRPr="00F32312" w:rsidRDefault="008409D8" w:rsidP="007F1A60">
      <w:pPr>
        <w:spacing w:line="240" w:lineRule="auto"/>
        <w:jc w:val="center"/>
        <w:rPr>
          <w:sz w:val="18"/>
          <w:szCs w:val="18"/>
        </w:rPr>
      </w:pPr>
      <w:r w:rsidRPr="00F32312">
        <w:rPr>
          <w:b/>
          <w:color w:val="C00000"/>
          <w:sz w:val="16"/>
          <w:szCs w:val="16"/>
        </w:rPr>
        <w:t>Amiodaron (Cordarone) 150 mg</w:t>
      </w:r>
      <w:r w:rsidRPr="00F32312">
        <w:rPr>
          <w:color w:val="C00000"/>
          <w:sz w:val="16"/>
          <w:szCs w:val="16"/>
        </w:rPr>
        <w:t xml:space="preserve">. </w:t>
      </w:r>
      <w:r w:rsidRPr="00F32312">
        <w:rPr>
          <w:b/>
          <w:color w:val="C00000"/>
          <w:sz w:val="16"/>
          <w:szCs w:val="16"/>
        </w:rPr>
        <w:t xml:space="preserve">Ges: 3 ml (50mg/ml) + 7 ml glukos (50mg/ml). </w:t>
      </w:r>
      <w:r w:rsidRPr="00444AF6">
        <w:rPr>
          <w:b/>
          <w:color w:val="C00000"/>
          <w:sz w:val="16"/>
          <w:szCs w:val="16"/>
          <w:lang w:val="en-US"/>
        </w:rPr>
        <w:t>Tot 10 ml.</w:t>
      </w:r>
    </w:p>
    <w:sectPr w:rsidR="008409D8" w:rsidRPr="00F32312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487"/>
    <w:multiLevelType w:val="hybridMultilevel"/>
    <w:tmpl w:val="EFF409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3B4F"/>
    <w:multiLevelType w:val="hybridMultilevel"/>
    <w:tmpl w:val="345641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303D"/>
    <w:multiLevelType w:val="hybridMultilevel"/>
    <w:tmpl w:val="6428BBB4"/>
    <w:lvl w:ilvl="0" w:tplc="10028568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E612C"/>
    <w:multiLevelType w:val="hybridMultilevel"/>
    <w:tmpl w:val="86F84B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16AB6"/>
    <w:multiLevelType w:val="hybridMultilevel"/>
    <w:tmpl w:val="1C345B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57C8"/>
    <w:multiLevelType w:val="hybridMultilevel"/>
    <w:tmpl w:val="251AB8F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91936"/>
    <w:multiLevelType w:val="hybridMultilevel"/>
    <w:tmpl w:val="5ED0E9F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90598"/>
    <w:multiLevelType w:val="hybridMultilevel"/>
    <w:tmpl w:val="ABC8A9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F10DD"/>
    <w:multiLevelType w:val="hybridMultilevel"/>
    <w:tmpl w:val="30BABC08"/>
    <w:lvl w:ilvl="0" w:tplc="D3E6C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67203"/>
    <w:multiLevelType w:val="hybridMultilevel"/>
    <w:tmpl w:val="C95EA438"/>
    <w:lvl w:ilvl="0" w:tplc="D3E6C0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22" w:hanging="360"/>
      </w:pPr>
    </w:lvl>
    <w:lvl w:ilvl="2" w:tplc="0414001B" w:tentative="1">
      <w:start w:val="1"/>
      <w:numFmt w:val="lowerRoman"/>
      <w:lvlText w:val="%3."/>
      <w:lvlJc w:val="right"/>
      <w:pPr>
        <w:ind w:left="1942" w:hanging="180"/>
      </w:pPr>
    </w:lvl>
    <w:lvl w:ilvl="3" w:tplc="0414000F" w:tentative="1">
      <w:start w:val="1"/>
      <w:numFmt w:val="decimal"/>
      <w:lvlText w:val="%4."/>
      <w:lvlJc w:val="left"/>
      <w:pPr>
        <w:ind w:left="2662" w:hanging="360"/>
      </w:pPr>
    </w:lvl>
    <w:lvl w:ilvl="4" w:tplc="04140019" w:tentative="1">
      <w:start w:val="1"/>
      <w:numFmt w:val="lowerLetter"/>
      <w:lvlText w:val="%5."/>
      <w:lvlJc w:val="left"/>
      <w:pPr>
        <w:ind w:left="3382" w:hanging="360"/>
      </w:pPr>
    </w:lvl>
    <w:lvl w:ilvl="5" w:tplc="0414001B" w:tentative="1">
      <w:start w:val="1"/>
      <w:numFmt w:val="lowerRoman"/>
      <w:lvlText w:val="%6."/>
      <w:lvlJc w:val="right"/>
      <w:pPr>
        <w:ind w:left="4102" w:hanging="180"/>
      </w:pPr>
    </w:lvl>
    <w:lvl w:ilvl="6" w:tplc="0414000F" w:tentative="1">
      <w:start w:val="1"/>
      <w:numFmt w:val="decimal"/>
      <w:lvlText w:val="%7."/>
      <w:lvlJc w:val="left"/>
      <w:pPr>
        <w:ind w:left="4822" w:hanging="360"/>
      </w:pPr>
    </w:lvl>
    <w:lvl w:ilvl="7" w:tplc="04140019" w:tentative="1">
      <w:start w:val="1"/>
      <w:numFmt w:val="lowerLetter"/>
      <w:lvlText w:val="%8."/>
      <w:lvlJc w:val="left"/>
      <w:pPr>
        <w:ind w:left="5542" w:hanging="360"/>
      </w:pPr>
    </w:lvl>
    <w:lvl w:ilvl="8" w:tplc="0414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458F8"/>
    <w:multiLevelType w:val="hybridMultilevel"/>
    <w:tmpl w:val="9E967D40"/>
    <w:lvl w:ilvl="0" w:tplc="D3E6C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3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4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067C67"/>
    <w:rsid w:val="000B55AD"/>
    <w:rsid w:val="001852F6"/>
    <w:rsid w:val="001878F0"/>
    <w:rsid w:val="001A36B3"/>
    <w:rsid w:val="001A4C88"/>
    <w:rsid w:val="001B2279"/>
    <w:rsid w:val="00250BAB"/>
    <w:rsid w:val="002A4D69"/>
    <w:rsid w:val="002F08E4"/>
    <w:rsid w:val="00340D5E"/>
    <w:rsid w:val="00400049"/>
    <w:rsid w:val="00444AF6"/>
    <w:rsid w:val="0046332D"/>
    <w:rsid w:val="0049289B"/>
    <w:rsid w:val="004B5D62"/>
    <w:rsid w:val="004C7E15"/>
    <w:rsid w:val="00531703"/>
    <w:rsid w:val="005536D8"/>
    <w:rsid w:val="005544EB"/>
    <w:rsid w:val="005656C4"/>
    <w:rsid w:val="005A5C49"/>
    <w:rsid w:val="005A60F0"/>
    <w:rsid w:val="005B1F6E"/>
    <w:rsid w:val="005D38C7"/>
    <w:rsid w:val="005D64C8"/>
    <w:rsid w:val="00624C95"/>
    <w:rsid w:val="00651EC7"/>
    <w:rsid w:val="00683AA9"/>
    <w:rsid w:val="006A22CE"/>
    <w:rsid w:val="006C4227"/>
    <w:rsid w:val="006C56A4"/>
    <w:rsid w:val="006C598F"/>
    <w:rsid w:val="006D1A8B"/>
    <w:rsid w:val="0073298C"/>
    <w:rsid w:val="007B4850"/>
    <w:rsid w:val="007F1A60"/>
    <w:rsid w:val="00835523"/>
    <w:rsid w:val="008409D8"/>
    <w:rsid w:val="00853252"/>
    <w:rsid w:val="008C1F0F"/>
    <w:rsid w:val="009B0C02"/>
    <w:rsid w:val="009F5E9F"/>
    <w:rsid w:val="00A05FDE"/>
    <w:rsid w:val="00A3312B"/>
    <w:rsid w:val="00B062F7"/>
    <w:rsid w:val="00B231DE"/>
    <w:rsid w:val="00B31CF0"/>
    <w:rsid w:val="00C007E9"/>
    <w:rsid w:val="00C545AF"/>
    <w:rsid w:val="00CB10FC"/>
    <w:rsid w:val="00D21BCF"/>
    <w:rsid w:val="00E1796C"/>
    <w:rsid w:val="00E2330B"/>
    <w:rsid w:val="00E579BC"/>
    <w:rsid w:val="00EF4F70"/>
    <w:rsid w:val="00F00C2D"/>
    <w:rsid w:val="00F23F26"/>
    <w:rsid w:val="00F32312"/>
    <w:rsid w:val="00F9623C"/>
    <w:rsid w:val="00F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E2BD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323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323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C7E14-7013-431A-BEAB-82032A8B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16</TotalTime>
  <Pages>1</Pages>
  <Words>112</Words>
  <Characters>594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 Alping</cp:lastModifiedBy>
  <cp:revision>4</cp:revision>
  <dcterms:created xsi:type="dcterms:W3CDTF">2017-02-03T10:09:00Z</dcterms:created>
  <dcterms:modified xsi:type="dcterms:W3CDTF">2017-02-03T12:14:00Z</dcterms:modified>
</cp:coreProperties>
</file>